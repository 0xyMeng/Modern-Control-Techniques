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07" w:rsidRDefault="0024493E" w:rsidP="0024493E">
      <w:pPr>
        <w:pStyle w:val="10"/>
        <w:numPr>
          <w:ilvl w:val="0"/>
          <w:numId w:val="44"/>
        </w:numPr>
        <w:spacing w:before="163" w:after="163"/>
        <w:rPr>
          <w:rFonts w:hint="eastAsia"/>
        </w:rPr>
      </w:pPr>
      <w:r>
        <w:rPr>
          <w:rFonts w:hint="eastAsia"/>
        </w:rPr>
        <w:t>标题</w:t>
      </w:r>
    </w:p>
    <w:p w:rsidR="005C6714" w:rsidRDefault="007D1CA5" w:rsidP="005C6714">
      <w:pPr>
        <w:ind w:firstLine="480"/>
        <w:rPr>
          <w:rFonts w:hint="eastAsia"/>
        </w:rPr>
      </w:pPr>
      <w:r>
        <w:rPr>
          <w:rFonts w:hint="eastAsia"/>
        </w:rPr>
        <w:t>选择状态变量</w:t>
      </w:r>
    </w:p>
    <w:p w:rsidR="007D1CA5" w:rsidRDefault="007D1CA5" w:rsidP="005C6714">
      <w:pPr>
        <w:ind w:firstLine="48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=x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eqArr>
            </m:e>
          </m:d>
        </m:oMath>
      </m:oMathPara>
    </w:p>
    <w:p w:rsidR="007D1CA5" w:rsidRDefault="007D1CA5" w:rsidP="005C6714">
      <w:pPr>
        <w:ind w:firstLine="480"/>
        <w:rPr>
          <w:rFonts w:hint="eastAsia"/>
        </w:rPr>
      </w:pPr>
      <w:r>
        <w:rPr>
          <w:rFonts w:hint="eastAsia"/>
        </w:rPr>
        <w:t>状态空间方程</w:t>
      </w:r>
    </w:p>
    <w:p w:rsidR="007D1CA5" w:rsidRPr="007D1CA5" w:rsidRDefault="007D1CA5" w:rsidP="005C6714">
      <w:pPr>
        <w:ind w:firstLine="480"/>
        <w:rPr>
          <w:rFonts w:ascii="Cambria Math" w:hAnsi="Cambria Math" w:hint="eastAsia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5C6714" w:rsidRDefault="007D1CA5" w:rsidP="005C6714">
      <w:pPr>
        <w:ind w:firstLine="480"/>
        <w:rPr>
          <w:rFonts w:hint="eastAsia"/>
        </w:rPr>
      </w:pPr>
      <w:r>
        <w:rPr>
          <w:rFonts w:hint="eastAsia"/>
        </w:rPr>
        <w:t>输出方程</w:t>
      </w:r>
    </w:p>
    <w:p w:rsidR="007D1CA5" w:rsidRPr="00243BD8" w:rsidRDefault="007D1CA5" w:rsidP="005C6714">
      <w:pPr>
        <w:ind w:firstLine="48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243BD8" w:rsidRDefault="00243BD8" w:rsidP="005C6714">
      <w:pPr>
        <w:ind w:firstLine="480"/>
        <w:rPr>
          <w:rFonts w:hint="eastAsia"/>
        </w:rPr>
      </w:pPr>
      <w:bookmarkStart w:id="0" w:name="_GoBack"/>
      <w:bookmarkEnd w:id="0"/>
    </w:p>
    <w:p w:rsidR="00243BD8" w:rsidRDefault="00243BD8" w:rsidP="005C6714">
      <w:pPr>
        <w:ind w:firstLine="480"/>
        <w:rPr>
          <w:rFonts w:hint="eastAsia"/>
        </w:rPr>
      </w:pPr>
    </w:p>
    <w:p w:rsidR="00243BD8" w:rsidRPr="005C6714" w:rsidRDefault="00243BD8" w:rsidP="005C6714">
      <w:pPr>
        <w:ind w:firstLine="480"/>
      </w:pPr>
    </w:p>
    <w:p w:rsidR="00E52107" w:rsidRPr="007B3C15" w:rsidRDefault="00E52107" w:rsidP="009C077D">
      <w:pPr>
        <w:ind w:firstLine="480"/>
      </w:pPr>
    </w:p>
    <w:sectPr w:rsidR="00E52107" w:rsidRPr="007B3C15" w:rsidSect="001530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1906" w:h="16838" w:code="9"/>
      <w:pgMar w:top="1134" w:right="1134" w:bottom="1134" w:left="1134" w:header="794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5E8" w:rsidRDefault="00F035E8" w:rsidP="00B32E36">
      <w:pPr>
        <w:spacing w:line="240" w:lineRule="auto"/>
        <w:ind w:firstLine="480"/>
      </w:pPr>
      <w:r>
        <w:separator/>
      </w:r>
    </w:p>
  </w:endnote>
  <w:endnote w:type="continuationSeparator" w:id="0">
    <w:p w:rsidR="00F035E8" w:rsidRDefault="00F035E8" w:rsidP="00B32E3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47" w:rsidRDefault="002B4147" w:rsidP="002B414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47" w:rsidRDefault="002B4147" w:rsidP="002B4147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47" w:rsidRDefault="002B4147" w:rsidP="002B414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5E8" w:rsidRDefault="00F035E8" w:rsidP="00B32E36">
      <w:pPr>
        <w:spacing w:line="240" w:lineRule="auto"/>
        <w:ind w:firstLine="480"/>
      </w:pPr>
      <w:r>
        <w:separator/>
      </w:r>
    </w:p>
  </w:footnote>
  <w:footnote w:type="continuationSeparator" w:id="0">
    <w:p w:rsidR="00F035E8" w:rsidRDefault="00F035E8" w:rsidP="00B32E3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4F7" w:rsidRDefault="00EB74F7" w:rsidP="004053EA">
    <w:pPr>
      <w:pStyle w:val="a9"/>
      <w:ind w:firstLineChars="0" w:firstLine="0"/>
      <w:jc w:val="left"/>
    </w:pPr>
    <w:r w:rsidRPr="002D50FA">
      <w:rPr>
        <w:rFonts w:ascii="宋体" w:eastAsia="宋体" w:hAnsi="宋体" w:hint="eastAsia"/>
        <w:sz w:val="21"/>
        <w:szCs w:val="21"/>
      </w:rPr>
      <w:t xml:space="preserve">第 </w:t>
    </w:r>
    <w:sdt>
      <w:sdtPr>
        <w:rPr>
          <w:rFonts w:ascii="宋体" w:eastAsia="宋体" w:hAnsi="宋体"/>
          <w:sz w:val="21"/>
          <w:szCs w:val="21"/>
        </w:rPr>
        <w:id w:val="-328985923"/>
        <w:docPartObj>
          <w:docPartGallery w:val="Page Numbers (Top of Page)"/>
          <w:docPartUnique/>
        </w:docPartObj>
      </w:sdtPr>
      <w:sdtEndPr/>
      <w:sdtContent>
        <w:r w:rsidRPr="002D50FA">
          <w:rPr>
            <w:rFonts w:ascii="宋体" w:eastAsia="宋体" w:hAnsi="宋体"/>
            <w:sz w:val="21"/>
            <w:szCs w:val="21"/>
          </w:rPr>
          <w:fldChar w:fldCharType="begin"/>
        </w:r>
        <w:r w:rsidRPr="002D50FA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2D50FA">
          <w:rPr>
            <w:rFonts w:ascii="宋体" w:eastAsia="宋体" w:hAnsi="宋体"/>
            <w:sz w:val="21"/>
            <w:szCs w:val="21"/>
          </w:rPr>
          <w:fldChar w:fldCharType="separate"/>
        </w:r>
        <w:r w:rsidR="00E52107" w:rsidRPr="00E52107">
          <w:rPr>
            <w:rFonts w:ascii="宋体" w:eastAsia="宋体" w:hAnsi="宋体"/>
            <w:noProof/>
            <w:sz w:val="21"/>
            <w:szCs w:val="21"/>
            <w:lang w:val="zh-CN"/>
          </w:rPr>
          <w:t>2</w:t>
        </w:r>
        <w:r w:rsidRPr="002D50FA">
          <w:rPr>
            <w:rFonts w:ascii="宋体" w:eastAsia="宋体" w:hAnsi="宋体"/>
            <w:sz w:val="21"/>
            <w:szCs w:val="21"/>
          </w:rPr>
          <w:fldChar w:fldCharType="end"/>
        </w:r>
      </w:sdtContent>
    </w:sdt>
    <w:r w:rsidRPr="002D50FA">
      <w:rPr>
        <w:rFonts w:ascii="宋体" w:eastAsia="宋体" w:hAnsi="宋体" w:hint="eastAsia"/>
        <w:sz w:val="21"/>
        <w:szCs w:val="21"/>
      </w:rPr>
      <w:t xml:space="preserve"> </w:t>
    </w:r>
    <w:r w:rsidRPr="002D50FA">
      <w:rPr>
        <w:rFonts w:hint="eastAsia"/>
        <w:sz w:val="21"/>
        <w:szCs w:val="21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826961"/>
      <w:docPartObj>
        <w:docPartGallery w:val="Page Numbers (Top of Page)"/>
        <w:docPartUnique/>
      </w:docPartObj>
    </w:sdtPr>
    <w:sdtEndPr>
      <w:rPr>
        <w:sz w:val="21"/>
        <w:szCs w:val="21"/>
      </w:rPr>
    </w:sdtEndPr>
    <w:sdtContent>
      <w:p w:rsidR="00EB74F7" w:rsidRPr="00667083" w:rsidRDefault="00EB74F7" w:rsidP="00691688">
        <w:pPr>
          <w:pStyle w:val="a9"/>
          <w:ind w:firstLine="360"/>
          <w:jc w:val="right"/>
          <w:rPr>
            <w:sz w:val="21"/>
            <w:szCs w:val="21"/>
          </w:rPr>
        </w:pPr>
        <w:r w:rsidRPr="002D50FA">
          <w:rPr>
            <w:rFonts w:ascii="宋体" w:eastAsia="宋体" w:hAnsi="宋体" w:hint="eastAsia"/>
            <w:sz w:val="21"/>
          </w:rPr>
          <w:t>第</w:t>
        </w:r>
        <w:r w:rsidRPr="002D50FA">
          <w:rPr>
            <w:rFonts w:ascii="宋体" w:eastAsia="宋体" w:hAnsi="宋体" w:hint="eastAsia"/>
          </w:rPr>
          <w:t xml:space="preserve"> </w:t>
        </w:r>
        <w:r w:rsidRPr="002D50FA">
          <w:rPr>
            <w:rFonts w:ascii="宋体" w:eastAsia="宋体" w:hAnsi="宋体"/>
            <w:sz w:val="21"/>
            <w:szCs w:val="21"/>
          </w:rPr>
          <w:fldChar w:fldCharType="begin"/>
        </w:r>
        <w:r w:rsidRPr="002D50FA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2D50FA">
          <w:rPr>
            <w:rFonts w:ascii="宋体" w:eastAsia="宋体" w:hAnsi="宋体"/>
            <w:sz w:val="21"/>
            <w:szCs w:val="21"/>
          </w:rPr>
          <w:fldChar w:fldCharType="separate"/>
        </w:r>
        <w:r w:rsidR="00243BD8" w:rsidRPr="00243BD8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2D50FA">
          <w:rPr>
            <w:rFonts w:ascii="宋体" w:eastAsia="宋体" w:hAnsi="宋体"/>
            <w:sz w:val="21"/>
            <w:szCs w:val="21"/>
          </w:rPr>
          <w:fldChar w:fldCharType="end"/>
        </w:r>
        <w:r w:rsidRPr="002D50FA">
          <w:rPr>
            <w:rFonts w:ascii="宋体" w:eastAsia="宋体" w:hAnsi="宋体" w:hint="eastAsia"/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页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47" w:rsidRDefault="002B4147" w:rsidP="002B414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D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E52F88"/>
    <w:multiLevelType w:val="hybridMultilevel"/>
    <w:tmpl w:val="C49411DC"/>
    <w:lvl w:ilvl="0" w:tplc="F28A4DB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9A1F0F"/>
    <w:multiLevelType w:val="multilevel"/>
    <w:tmpl w:val="8960CC74"/>
    <w:numStyleLink w:val="3"/>
  </w:abstractNum>
  <w:abstractNum w:abstractNumId="3">
    <w:nsid w:val="090A6B74"/>
    <w:multiLevelType w:val="multilevel"/>
    <w:tmpl w:val="9898A9C6"/>
    <w:styleLink w:val="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hint="eastAsia"/>
        <w:b/>
        <w:sz w:val="3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eastAsia"/>
        <w:b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32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7" w:hanging="1700"/>
      </w:pPr>
      <w:rPr>
        <w:rFonts w:hint="eastAsia"/>
      </w:rPr>
    </w:lvl>
  </w:abstractNum>
  <w:abstractNum w:abstractNumId="4">
    <w:nsid w:val="0FE73D7F"/>
    <w:multiLevelType w:val="hybridMultilevel"/>
    <w:tmpl w:val="3F52940C"/>
    <w:lvl w:ilvl="0" w:tplc="F32A4CB8">
      <w:start w:val="1"/>
      <w:numFmt w:val="decimal"/>
      <w:lvlText w:val="[%1]"/>
      <w:lvlJc w:val="center"/>
      <w:pPr>
        <w:ind w:left="539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5">
    <w:nsid w:val="10757ADB"/>
    <w:multiLevelType w:val="multilevel"/>
    <w:tmpl w:val="83641C30"/>
    <w:lvl w:ilvl="0">
      <w:start w:val="1"/>
      <w:numFmt w:val="chineseCountingThousand"/>
      <w:suff w:val="space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11D32AA"/>
    <w:multiLevelType w:val="multilevel"/>
    <w:tmpl w:val="8B56F9BE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160494E"/>
    <w:multiLevelType w:val="multilevel"/>
    <w:tmpl w:val="8B56F9BE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4844752"/>
    <w:multiLevelType w:val="multilevel"/>
    <w:tmpl w:val="8960CC74"/>
    <w:styleLink w:val="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eastAsia"/>
        <w:b/>
        <w:sz w:val="3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Times New Roman" w:eastAsia="黑体" w:hAnsi="Times New Roman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32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7" w:hanging="1700"/>
      </w:pPr>
      <w:rPr>
        <w:rFonts w:hint="eastAsia"/>
      </w:rPr>
    </w:lvl>
  </w:abstractNum>
  <w:abstractNum w:abstractNumId="9">
    <w:nsid w:val="15713566"/>
    <w:multiLevelType w:val="multilevel"/>
    <w:tmpl w:val="473C21B4"/>
    <w:numStyleLink w:val="2"/>
  </w:abstractNum>
  <w:abstractNum w:abstractNumId="10">
    <w:nsid w:val="17AB2E28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F4493B"/>
    <w:multiLevelType w:val="multilevel"/>
    <w:tmpl w:val="8AA087E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eastAsia"/>
        <w:b/>
        <w:sz w:val="3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Times New Roman" w:eastAsia="黑体" w:hAnsi="Times New Roman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32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7" w:hanging="1700"/>
      </w:pPr>
      <w:rPr>
        <w:rFonts w:hint="eastAsia"/>
      </w:rPr>
    </w:lvl>
  </w:abstractNum>
  <w:abstractNum w:abstractNumId="12">
    <w:nsid w:val="2DA54CEA"/>
    <w:multiLevelType w:val="hybridMultilevel"/>
    <w:tmpl w:val="DF8A33FE"/>
    <w:lvl w:ilvl="0" w:tplc="7AC414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9232F05C" w:tentative="1">
      <w:start w:val="1"/>
      <w:numFmt w:val="lowerLetter"/>
      <w:lvlText w:val="%2)"/>
      <w:lvlJc w:val="left"/>
      <w:pPr>
        <w:ind w:left="840" w:hanging="420"/>
      </w:pPr>
    </w:lvl>
    <w:lvl w:ilvl="2" w:tplc="9FC27586" w:tentative="1">
      <w:start w:val="1"/>
      <w:numFmt w:val="lowerRoman"/>
      <w:lvlText w:val="%3."/>
      <w:lvlJc w:val="right"/>
      <w:pPr>
        <w:ind w:left="1260" w:hanging="420"/>
      </w:pPr>
    </w:lvl>
    <w:lvl w:ilvl="3" w:tplc="1EB8D730" w:tentative="1">
      <w:start w:val="1"/>
      <w:numFmt w:val="decimal"/>
      <w:lvlText w:val="%4."/>
      <w:lvlJc w:val="left"/>
      <w:pPr>
        <w:ind w:left="1680" w:hanging="420"/>
      </w:pPr>
    </w:lvl>
    <w:lvl w:ilvl="4" w:tplc="DC00A83A" w:tentative="1">
      <w:start w:val="1"/>
      <w:numFmt w:val="lowerLetter"/>
      <w:lvlText w:val="%5)"/>
      <w:lvlJc w:val="left"/>
      <w:pPr>
        <w:ind w:left="2100" w:hanging="420"/>
      </w:pPr>
    </w:lvl>
    <w:lvl w:ilvl="5" w:tplc="69C8779C" w:tentative="1">
      <w:start w:val="1"/>
      <w:numFmt w:val="lowerRoman"/>
      <w:lvlText w:val="%6."/>
      <w:lvlJc w:val="right"/>
      <w:pPr>
        <w:ind w:left="2520" w:hanging="420"/>
      </w:pPr>
    </w:lvl>
    <w:lvl w:ilvl="6" w:tplc="213C72B4" w:tentative="1">
      <w:start w:val="1"/>
      <w:numFmt w:val="decimal"/>
      <w:lvlText w:val="%7."/>
      <w:lvlJc w:val="left"/>
      <w:pPr>
        <w:ind w:left="2940" w:hanging="420"/>
      </w:pPr>
    </w:lvl>
    <w:lvl w:ilvl="7" w:tplc="D5A4A398" w:tentative="1">
      <w:start w:val="1"/>
      <w:numFmt w:val="lowerLetter"/>
      <w:lvlText w:val="%8)"/>
      <w:lvlJc w:val="left"/>
      <w:pPr>
        <w:ind w:left="3360" w:hanging="420"/>
      </w:pPr>
    </w:lvl>
    <w:lvl w:ilvl="8" w:tplc="7D92C23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3D4660"/>
    <w:multiLevelType w:val="hybridMultilevel"/>
    <w:tmpl w:val="B6F09A84"/>
    <w:lvl w:ilvl="0" w:tplc="087A97B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557013"/>
    <w:multiLevelType w:val="hybridMultilevel"/>
    <w:tmpl w:val="CEA297A8"/>
    <w:lvl w:ilvl="0" w:tplc="0118767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D04E01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6F4616D"/>
    <w:multiLevelType w:val="multilevel"/>
    <w:tmpl w:val="A8320372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89917C4"/>
    <w:multiLevelType w:val="hybridMultilevel"/>
    <w:tmpl w:val="FE1C3726"/>
    <w:lvl w:ilvl="0" w:tplc="4820600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28161986" w:tentative="1">
      <w:start w:val="1"/>
      <w:numFmt w:val="lowerLetter"/>
      <w:lvlText w:val="%2)"/>
      <w:lvlJc w:val="left"/>
      <w:pPr>
        <w:ind w:left="840" w:hanging="420"/>
      </w:pPr>
    </w:lvl>
    <w:lvl w:ilvl="2" w:tplc="9EB883CE" w:tentative="1">
      <w:start w:val="1"/>
      <w:numFmt w:val="lowerRoman"/>
      <w:lvlText w:val="%3."/>
      <w:lvlJc w:val="right"/>
      <w:pPr>
        <w:ind w:left="1260" w:hanging="420"/>
      </w:pPr>
    </w:lvl>
    <w:lvl w:ilvl="3" w:tplc="1BFC086A" w:tentative="1">
      <w:start w:val="1"/>
      <w:numFmt w:val="decimal"/>
      <w:lvlText w:val="%4."/>
      <w:lvlJc w:val="left"/>
      <w:pPr>
        <w:ind w:left="1680" w:hanging="420"/>
      </w:pPr>
    </w:lvl>
    <w:lvl w:ilvl="4" w:tplc="06A40372" w:tentative="1">
      <w:start w:val="1"/>
      <w:numFmt w:val="lowerLetter"/>
      <w:lvlText w:val="%5)"/>
      <w:lvlJc w:val="left"/>
      <w:pPr>
        <w:ind w:left="2100" w:hanging="420"/>
      </w:pPr>
    </w:lvl>
    <w:lvl w:ilvl="5" w:tplc="9C6A0E5E" w:tentative="1">
      <w:start w:val="1"/>
      <w:numFmt w:val="lowerRoman"/>
      <w:lvlText w:val="%6."/>
      <w:lvlJc w:val="right"/>
      <w:pPr>
        <w:ind w:left="2520" w:hanging="420"/>
      </w:pPr>
    </w:lvl>
    <w:lvl w:ilvl="6" w:tplc="7A940D40" w:tentative="1">
      <w:start w:val="1"/>
      <w:numFmt w:val="decimal"/>
      <w:lvlText w:val="%7."/>
      <w:lvlJc w:val="left"/>
      <w:pPr>
        <w:ind w:left="2940" w:hanging="420"/>
      </w:pPr>
    </w:lvl>
    <w:lvl w:ilvl="7" w:tplc="91AE4122" w:tentative="1">
      <w:start w:val="1"/>
      <w:numFmt w:val="lowerLetter"/>
      <w:lvlText w:val="%8)"/>
      <w:lvlJc w:val="left"/>
      <w:pPr>
        <w:ind w:left="3360" w:hanging="420"/>
      </w:pPr>
    </w:lvl>
    <w:lvl w:ilvl="8" w:tplc="4A4E281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0006A5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4774DF2"/>
    <w:multiLevelType w:val="multilevel"/>
    <w:tmpl w:val="256AC33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eastAsia"/>
        <w:b/>
        <w:sz w:val="3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ascii="Times New Roman" w:hAnsi="Times New Roman" w:hint="eastAsia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Times New Roman" w:eastAsia="黑体" w:hAnsi="Times New Roman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32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7" w:hanging="1700"/>
      </w:pPr>
      <w:rPr>
        <w:rFonts w:hint="eastAsia"/>
      </w:rPr>
    </w:lvl>
  </w:abstractNum>
  <w:abstractNum w:abstractNumId="20">
    <w:nsid w:val="451A3920"/>
    <w:multiLevelType w:val="hybridMultilevel"/>
    <w:tmpl w:val="95D81698"/>
    <w:lvl w:ilvl="0" w:tplc="EFECEDF2">
      <w:start w:val="1"/>
      <w:numFmt w:val="upperRoman"/>
      <w:lvlText w:val="%1."/>
      <w:lvlJc w:val="left"/>
      <w:pPr>
        <w:ind w:left="317" w:hanging="226"/>
        <w:jc w:val="right"/>
      </w:pPr>
      <w:rPr>
        <w:rFonts w:ascii="Times New Roman" w:eastAsia="Times New Roman" w:hAnsi="Times New Roman" w:hint="default"/>
        <w:color w:val="231F20"/>
        <w:w w:val="99"/>
        <w:sz w:val="20"/>
        <w:szCs w:val="20"/>
      </w:rPr>
    </w:lvl>
    <w:lvl w:ilvl="1" w:tplc="126ADCD4">
      <w:start w:val="1"/>
      <w:numFmt w:val="bullet"/>
      <w:lvlText w:val="•"/>
      <w:lvlJc w:val="left"/>
      <w:pPr>
        <w:ind w:left="799" w:hanging="226"/>
      </w:pPr>
      <w:rPr>
        <w:rFonts w:hint="default"/>
      </w:rPr>
    </w:lvl>
    <w:lvl w:ilvl="2" w:tplc="33AA7238">
      <w:start w:val="1"/>
      <w:numFmt w:val="bullet"/>
      <w:lvlText w:val="•"/>
      <w:lvlJc w:val="left"/>
      <w:pPr>
        <w:ind w:left="1281" w:hanging="226"/>
      </w:pPr>
      <w:rPr>
        <w:rFonts w:hint="default"/>
      </w:rPr>
    </w:lvl>
    <w:lvl w:ilvl="3" w:tplc="328CA4DC">
      <w:start w:val="1"/>
      <w:numFmt w:val="bullet"/>
      <w:lvlText w:val="•"/>
      <w:lvlJc w:val="left"/>
      <w:pPr>
        <w:ind w:left="1764" w:hanging="226"/>
      </w:pPr>
      <w:rPr>
        <w:rFonts w:hint="default"/>
      </w:rPr>
    </w:lvl>
    <w:lvl w:ilvl="4" w:tplc="0CFA54A4">
      <w:start w:val="1"/>
      <w:numFmt w:val="bullet"/>
      <w:lvlText w:val="•"/>
      <w:lvlJc w:val="left"/>
      <w:pPr>
        <w:ind w:left="2246" w:hanging="226"/>
      </w:pPr>
      <w:rPr>
        <w:rFonts w:hint="default"/>
      </w:rPr>
    </w:lvl>
    <w:lvl w:ilvl="5" w:tplc="7A9662F2">
      <w:start w:val="1"/>
      <w:numFmt w:val="bullet"/>
      <w:lvlText w:val="•"/>
      <w:lvlJc w:val="left"/>
      <w:pPr>
        <w:ind w:left="2728" w:hanging="226"/>
      </w:pPr>
      <w:rPr>
        <w:rFonts w:hint="default"/>
      </w:rPr>
    </w:lvl>
    <w:lvl w:ilvl="6" w:tplc="648246AE">
      <w:start w:val="1"/>
      <w:numFmt w:val="bullet"/>
      <w:lvlText w:val="•"/>
      <w:lvlJc w:val="left"/>
      <w:pPr>
        <w:ind w:left="3210" w:hanging="226"/>
      </w:pPr>
      <w:rPr>
        <w:rFonts w:hint="default"/>
      </w:rPr>
    </w:lvl>
    <w:lvl w:ilvl="7" w:tplc="E46A44A2">
      <w:start w:val="1"/>
      <w:numFmt w:val="bullet"/>
      <w:lvlText w:val="•"/>
      <w:lvlJc w:val="left"/>
      <w:pPr>
        <w:ind w:left="3693" w:hanging="226"/>
      </w:pPr>
      <w:rPr>
        <w:rFonts w:hint="default"/>
      </w:rPr>
    </w:lvl>
    <w:lvl w:ilvl="8" w:tplc="5DF62DE4">
      <w:start w:val="1"/>
      <w:numFmt w:val="bullet"/>
      <w:lvlText w:val="•"/>
      <w:lvlJc w:val="left"/>
      <w:pPr>
        <w:ind w:left="4175" w:hanging="226"/>
      </w:pPr>
      <w:rPr>
        <w:rFonts w:hint="default"/>
      </w:rPr>
    </w:lvl>
  </w:abstractNum>
  <w:abstractNum w:abstractNumId="21">
    <w:nsid w:val="46097F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ACE123C"/>
    <w:multiLevelType w:val="hybridMultilevel"/>
    <w:tmpl w:val="AF8282E6"/>
    <w:lvl w:ilvl="0" w:tplc="2EE08DD8">
      <w:start w:val="1"/>
      <w:numFmt w:val="decimalFullWidth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1E74B490" w:tentative="1">
      <w:start w:val="1"/>
      <w:numFmt w:val="lowerLetter"/>
      <w:lvlText w:val="%2)"/>
      <w:lvlJc w:val="left"/>
      <w:pPr>
        <w:ind w:left="840" w:hanging="420"/>
      </w:pPr>
    </w:lvl>
    <w:lvl w:ilvl="2" w:tplc="8780DA1A" w:tentative="1">
      <w:start w:val="1"/>
      <w:numFmt w:val="lowerRoman"/>
      <w:lvlText w:val="%3."/>
      <w:lvlJc w:val="right"/>
      <w:pPr>
        <w:ind w:left="1260" w:hanging="420"/>
      </w:pPr>
    </w:lvl>
    <w:lvl w:ilvl="3" w:tplc="BC328506" w:tentative="1">
      <w:start w:val="1"/>
      <w:numFmt w:val="decimal"/>
      <w:lvlText w:val="%4."/>
      <w:lvlJc w:val="left"/>
      <w:pPr>
        <w:ind w:left="1680" w:hanging="420"/>
      </w:pPr>
    </w:lvl>
    <w:lvl w:ilvl="4" w:tplc="AEDE1468" w:tentative="1">
      <w:start w:val="1"/>
      <w:numFmt w:val="lowerLetter"/>
      <w:lvlText w:val="%5)"/>
      <w:lvlJc w:val="left"/>
      <w:pPr>
        <w:ind w:left="2100" w:hanging="420"/>
      </w:pPr>
    </w:lvl>
    <w:lvl w:ilvl="5" w:tplc="243C9CF4" w:tentative="1">
      <w:start w:val="1"/>
      <w:numFmt w:val="lowerRoman"/>
      <w:lvlText w:val="%6."/>
      <w:lvlJc w:val="right"/>
      <w:pPr>
        <w:ind w:left="2520" w:hanging="420"/>
      </w:pPr>
    </w:lvl>
    <w:lvl w:ilvl="6" w:tplc="B4768076" w:tentative="1">
      <w:start w:val="1"/>
      <w:numFmt w:val="decimal"/>
      <w:lvlText w:val="%7."/>
      <w:lvlJc w:val="left"/>
      <w:pPr>
        <w:ind w:left="2940" w:hanging="420"/>
      </w:pPr>
    </w:lvl>
    <w:lvl w:ilvl="7" w:tplc="D1A8D07A" w:tentative="1">
      <w:start w:val="1"/>
      <w:numFmt w:val="lowerLetter"/>
      <w:lvlText w:val="%8)"/>
      <w:lvlJc w:val="left"/>
      <w:pPr>
        <w:ind w:left="3360" w:hanging="420"/>
      </w:pPr>
    </w:lvl>
    <w:lvl w:ilvl="8" w:tplc="859E96B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CE73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C952990"/>
    <w:multiLevelType w:val="hybridMultilevel"/>
    <w:tmpl w:val="ED6E5082"/>
    <w:lvl w:ilvl="0" w:tplc="5BBEF27A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C1F6B32E" w:tentative="1">
      <w:start w:val="1"/>
      <w:numFmt w:val="lowerLetter"/>
      <w:lvlText w:val="%2)"/>
      <w:lvlJc w:val="left"/>
      <w:pPr>
        <w:ind w:left="840" w:hanging="420"/>
      </w:pPr>
    </w:lvl>
    <w:lvl w:ilvl="2" w:tplc="A196A92A" w:tentative="1">
      <w:start w:val="1"/>
      <w:numFmt w:val="lowerRoman"/>
      <w:lvlText w:val="%3."/>
      <w:lvlJc w:val="right"/>
      <w:pPr>
        <w:ind w:left="1260" w:hanging="420"/>
      </w:pPr>
    </w:lvl>
    <w:lvl w:ilvl="3" w:tplc="4A725734" w:tentative="1">
      <w:start w:val="1"/>
      <w:numFmt w:val="decimal"/>
      <w:lvlText w:val="%4."/>
      <w:lvlJc w:val="left"/>
      <w:pPr>
        <w:ind w:left="1680" w:hanging="420"/>
      </w:pPr>
    </w:lvl>
    <w:lvl w:ilvl="4" w:tplc="DB34F22C" w:tentative="1">
      <w:start w:val="1"/>
      <w:numFmt w:val="lowerLetter"/>
      <w:lvlText w:val="%5)"/>
      <w:lvlJc w:val="left"/>
      <w:pPr>
        <w:ind w:left="2100" w:hanging="420"/>
      </w:pPr>
    </w:lvl>
    <w:lvl w:ilvl="5" w:tplc="04E4D8EE" w:tentative="1">
      <w:start w:val="1"/>
      <w:numFmt w:val="lowerRoman"/>
      <w:lvlText w:val="%6."/>
      <w:lvlJc w:val="right"/>
      <w:pPr>
        <w:ind w:left="2520" w:hanging="420"/>
      </w:pPr>
    </w:lvl>
    <w:lvl w:ilvl="6" w:tplc="CCA4359E" w:tentative="1">
      <w:start w:val="1"/>
      <w:numFmt w:val="decimal"/>
      <w:lvlText w:val="%7."/>
      <w:lvlJc w:val="left"/>
      <w:pPr>
        <w:ind w:left="2940" w:hanging="420"/>
      </w:pPr>
    </w:lvl>
    <w:lvl w:ilvl="7" w:tplc="465C915A" w:tentative="1">
      <w:start w:val="1"/>
      <w:numFmt w:val="lowerLetter"/>
      <w:lvlText w:val="%8)"/>
      <w:lvlJc w:val="left"/>
      <w:pPr>
        <w:ind w:left="3360" w:hanging="420"/>
      </w:pPr>
    </w:lvl>
    <w:lvl w:ilvl="8" w:tplc="AA10BFE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942764"/>
    <w:multiLevelType w:val="multilevel"/>
    <w:tmpl w:val="9898A9C6"/>
    <w:numStyleLink w:val="a"/>
  </w:abstractNum>
  <w:abstractNum w:abstractNumId="26">
    <w:nsid w:val="545E6D18"/>
    <w:multiLevelType w:val="multilevel"/>
    <w:tmpl w:val="9898A9C6"/>
    <w:numStyleLink w:val="a"/>
  </w:abstractNum>
  <w:abstractNum w:abstractNumId="27">
    <w:nsid w:val="56357A60"/>
    <w:multiLevelType w:val="hybridMultilevel"/>
    <w:tmpl w:val="316C6B6A"/>
    <w:lvl w:ilvl="0" w:tplc="FFC83FAC">
      <w:start w:val="1"/>
      <w:numFmt w:val="upperLetter"/>
      <w:pStyle w:val="a0"/>
      <w:lvlText w:val="附录%1 "/>
      <w:lvlJc w:val="left"/>
      <w:pPr>
        <w:ind w:left="420" w:hanging="420"/>
      </w:pPr>
      <w:rPr>
        <w:rFonts w:eastAsia="黑体" w:hint="eastAsia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A516C5"/>
    <w:multiLevelType w:val="hybridMultilevel"/>
    <w:tmpl w:val="8842B948"/>
    <w:lvl w:ilvl="0" w:tplc="F45AECB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C63EBE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2A6E12D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300243FA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49603BAC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A2EEFC80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7AF8F360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4CCC98D4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8C90F4D4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BB4437B"/>
    <w:multiLevelType w:val="hybridMultilevel"/>
    <w:tmpl w:val="EE34FCB0"/>
    <w:lvl w:ilvl="0" w:tplc="04090001">
      <w:start w:val="1"/>
      <w:numFmt w:val="upperRoman"/>
      <w:lvlText w:val="%1."/>
      <w:lvlJc w:val="left"/>
      <w:pPr>
        <w:ind w:left="317" w:hanging="226"/>
        <w:jc w:val="right"/>
      </w:pPr>
      <w:rPr>
        <w:rFonts w:ascii="Times New Roman" w:eastAsia="Times New Roman" w:hAnsi="Times New Roman" w:hint="default"/>
        <w:color w:val="231F20"/>
        <w:w w:val="99"/>
        <w:sz w:val="20"/>
        <w:szCs w:val="20"/>
      </w:rPr>
    </w:lvl>
    <w:lvl w:ilvl="1" w:tplc="04090003">
      <w:start w:val="1"/>
      <w:numFmt w:val="bullet"/>
      <w:lvlText w:val="•"/>
      <w:lvlJc w:val="left"/>
      <w:pPr>
        <w:ind w:left="799" w:hanging="226"/>
      </w:pPr>
      <w:rPr>
        <w:rFonts w:hint="default"/>
      </w:rPr>
    </w:lvl>
    <w:lvl w:ilvl="2" w:tplc="04090005">
      <w:start w:val="1"/>
      <w:numFmt w:val="bullet"/>
      <w:lvlText w:val="•"/>
      <w:lvlJc w:val="left"/>
      <w:pPr>
        <w:ind w:left="1281" w:hanging="226"/>
      </w:pPr>
      <w:rPr>
        <w:rFonts w:hint="default"/>
      </w:rPr>
    </w:lvl>
    <w:lvl w:ilvl="3" w:tplc="04090001">
      <w:start w:val="1"/>
      <w:numFmt w:val="bullet"/>
      <w:lvlText w:val="•"/>
      <w:lvlJc w:val="left"/>
      <w:pPr>
        <w:ind w:left="1764" w:hanging="226"/>
      </w:pPr>
      <w:rPr>
        <w:rFonts w:hint="default"/>
      </w:rPr>
    </w:lvl>
    <w:lvl w:ilvl="4" w:tplc="04090003">
      <w:start w:val="1"/>
      <w:numFmt w:val="bullet"/>
      <w:lvlText w:val="•"/>
      <w:lvlJc w:val="left"/>
      <w:pPr>
        <w:ind w:left="2246" w:hanging="226"/>
      </w:pPr>
      <w:rPr>
        <w:rFonts w:hint="default"/>
      </w:rPr>
    </w:lvl>
    <w:lvl w:ilvl="5" w:tplc="04090005">
      <w:start w:val="1"/>
      <w:numFmt w:val="bullet"/>
      <w:lvlText w:val="•"/>
      <w:lvlJc w:val="left"/>
      <w:pPr>
        <w:ind w:left="2728" w:hanging="226"/>
      </w:pPr>
      <w:rPr>
        <w:rFonts w:hint="default"/>
      </w:rPr>
    </w:lvl>
    <w:lvl w:ilvl="6" w:tplc="04090001">
      <w:start w:val="1"/>
      <w:numFmt w:val="bullet"/>
      <w:lvlText w:val="•"/>
      <w:lvlJc w:val="left"/>
      <w:pPr>
        <w:ind w:left="3210" w:hanging="226"/>
      </w:pPr>
      <w:rPr>
        <w:rFonts w:hint="default"/>
      </w:rPr>
    </w:lvl>
    <w:lvl w:ilvl="7" w:tplc="04090003">
      <w:start w:val="1"/>
      <w:numFmt w:val="bullet"/>
      <w:lvlText w:val="•"/>
      <w:lvlJc w:val="left"/>
      <w:pPr>
        <w:ind w:left="3693" w:hanging="226"/>
      </w:pPr>
      <w:rPr>
        <w:rFonts w:hint="default"/>
      </w:rPr>
    </w:lvl>
    <w:lvl w:ilvl="8" w:tplc="04090005">
      <w:start w:val="1"/>
      <w:numFmt w:val="bullet"/>
      <w:lvlText w:val="•"/>
      <w:lvlJc w:val="left"/>
      <w:pPr>
        <w:ind w:left="4175" w:hanging="226"/>
      </w:pPr>
      <w:rPr>
        <w:rFonts w:hint="default"/>
      </w:rPr>
    </w:lvl>
  </w:abstractNum>
  <w:abstractNum w:abstractNumId="30">
    <w:nsid w:val="5BF47699"/>
    <w:multiLevelType w:val="multilevel"/>
    <w:tmpl w:val="06DC9E60"/>
    <w:styleLink w:val="1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1930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4416586"/>
    <w:multiLevelType w:val="multilevel"/>
    <w:tmpl w:val="8960CC74"/>
    <w:numStyleLink w:val="3"/>
  </w:abstractNum>
  <w:abstractNum w:abstractNumId="33">
    <w:nsid w:val="64D509C0"/>
    <w:multiLevelType w:val="multilevel"/>
    <w:tmpl w:val="473C21B4"/>
    <w:numStyleLink w:val="2"/>
  </w:abstractNum>
  <w:abstractNum w:abstractNumId="34">
    <w:nsid w:val="6BB30B73"/>
    <w:multiLevelType w:val="multilevel"/>
    <w:tmpl w:val="8960CC74"/>
    <w:numStyleLink w:val="3"/>
  </w:abstractNum>
  <w:abstractNum w:abstractNumId="35">
    <w:nsid w:val="6D9A0553"/>
    <w:multiLevelType w:val="multilevel"/>
    <w:tmpl w:val="2C1CA8F8"/>
    <w:lvl w:ilvl="0">
      <w:start w:val="3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7072125A"/>
    <w:multiLevelType w:val="multilevel"/>
    <w:tmpl w:val="9C12D4B6"/>
    <w:lvl w:ilvl="0">
      <w:start w:val="2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715D5552"/>
    <w:multiLevelType w:val="hybridMultilevel"/>
    <w:tmpl w:val="05165A08"/>
    <w:lvl w:ilvl="0" w:tplc="548A8940">
      <w:start w:val="1"/>
      <w:numFmt w:val="decimal"/>
      <w:lvlText w:val="%1."/>
      <w:lvlJc w:val="left"/>
      <w:pPr>
        <w:ind w:left="420" w:hanging="420"/>
      </w:pPr>
    </w:lvl>
    <w:lvl w:ilvl="1" w:tplc="E698D13E" w:tentative="1">
      <w:start w:val="1"/>
      <w:numFmt w:val="lowerLetter"/>
      <w:lvlText w:val="%2)"/>
      <w:lvlJc w:val="left"/>
      <w:pPr>
        <w:ind w:left="840" w:hanging="420"/>
      </w:pPr>
    </w:lvl>
    <w:lvl w:ilvl="2" w:tplc="E1423EF0" w:tentative="1">
      <w:start w:val="1"/>
      <w:numFmt w:val="lowerRoman"/>
      <w:lvlText w:val="%3."/>
      <w:lvlJc w:val="right"/>
      <w:pPr>
        <w:ind w:left="1260" w:hanging="420"/>
      </w:pPr>
    </w:lvl>
    <w:lvl w:ilvl="3" w:tplc="CBD2AB20" w:tentative="1">
      <w:start w:val="1"/>
      <w:numFmt w:val="decimal"/>
      <w:lvlText w:val="%4."/>
      <w:lvlJc w:val="left"/>
      <w:pPr>
        <w:ind w:left="1680" w:hanging="420"/>
      </w:pPr>
    </w:lvl>
    <w:lvl w:ilvl="4" w:tplc="9B601AE6" w:tentative="1">
      <w:start w:val="1"/>
      <w:numFmt w:val="lowerLetter"/>
      <w:lvlText w:val="%5)"/>
      <w:lvlJc w:val="left"/>
      <w:pPr>
        <w:ind w:left="2100" w:hanging="420"/>
      </w:pPr>
    </w:lvl>
    <w:lvl w:ilvl="5" w:tplc="5E52CF5E" w:tentative="1">
      <w:start w:val="1"/>
      <w:numFmt w:val="lowerRoman"/>
      <w:lvlText w:val="%6."/>
      <w:lvlJc w:val="right"/>
      <w:pPr>
        <w:ind w:left="2520" w:hanging="420"/>
      </w:pPr>
    </w:lvl>
    <w:lvl w:ilvl="6" w:tplc="C9C2D406" w:tentative="1">
      <w:start w:val="1"/>
      <w:numFmt w:val="decimal"/>
      <w:lvlText w:val="%7."/>
      <w:lvlJc w:val="left"/>
      <w:pPr>
        <w:ind w:left="2940" w:hanging="420"/>
      </w:pPr>
    </w:lvl>
    <w:lvl w:ilvl="7" w:tplc="6E9CDF0A" w:tentative="1">
      <w:start w:val="1"/>
      <w:numFmt w:val="lowerLetter"/>
      <w:lvlText w:val="%8)"/>
      <w:lvlJc w:val="left"/>
      <w:pPr>
        <w:ind w:left="3360" w:hanging="420"/>
      </w:pPr>
    </w:lvl>
    <w:lvl w:ilvl="8" w:tplc="0052C4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ED14F2"/>
    <w:multiLevelType w:val="multilevel"/>
    <w:tmpl w:val="A8320372"/>
    <w:lvl w:ilvl="0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1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77E71AD7"/>
    <w:multiLevelType w:val="hybridMultilevel"/>
    <w:tmpl w:val="8C229A26"/>
    <w:lvl w:ilvl="0" w:tplc="3E30366A">
      <w:start w:val="1"/>
      <w:numFmt w:val="chineseCountingThousand"/>
      <w:lvlText w:val="(%1)"/>
      <w:lvlJc w:val="left"/>
      <w:pPr>
        <w:ind w:left="900" w:hanging="420"/>
      </w:pPr>
      <w:rPr>
        <w:rFonts w:hint="eastAsia"/>
      </w:rPr>
    </w:lvl>
    <w:lvl w:ilvl="1" w:tplc="F48C5266" w:tentative="1">
      <w:start w:val="1"/>
      <w:numFmt w:val="lowerLetter"/>
      <w:lvlText w:val="%2)"/>
      <w:lvlJc w:val="left"/>
      <w:pPr>
        <w:ind w:left="1320" w:hanging="420"/>
      </w:pPr>
    </w:lvl>
    <w:lvl w:ilvl="2" w:tplc="A7249FC8" w:tentative="1">
      <w:start w:val="1"/>
      <w:numFmt w:val="lowerRoman"/>
      <w:lvlText w:val="%3."/>
      <w:lvlJc w:val="right"/>
      <w:pPr>
        <w:ind w:left="1740" w:hanging="420"/>
      </w:pPr>
    </w:lvl>
    <w:lvl w:ilvl="3" w:tplc="6E4E15A6" w:tentative="1">
      <w:start w:val="1"/>
      <w:numFmt w:val="decimal"/>
      <w:lvlText w:val="%4."/>
      <w:lvlJc w:val="left"/>
      <w:pPr>
        <w:ind w:left="2160" w:hanging="420"/>
      </w:pPr>
    </w:lvl>
    <w:lvl w:ilvl="4" w:tplc="04C67EF8" w:tentative="1">
      <w:start w:val="1"/>
      <w:numFmt w:val="lowerLetter"/>
      <w:lvlText w:val="%5)"/>
      <w:lvlJc w:val="left"/>
      <w:pPr>
        <w:ind w:left="2580" w:hanging="420"/>
      </w:pPr>
    </w:lvl>
    <w:lvl w:ilvl="5" w:tplc="9262300A" w:tentative="1">
      <w:start w:val="1"/>
      <w:numFmt w:val="lowerRoman"/>
      <w:lvlText w:val="%6."/>
      <w:lvlJc w:val="right"/>
      <w:pPr>
        <w:ind w:left="3000" w:hanging="420"/>
      </w:pPr>
    </w:lvl>
    <w:lvl w:ilvl="6" w:tplc="594E9238" w:tentative="1">
      <w:start w:val="1"/>
      <w:numFmt w:val="decimal"/>
      <w:lvlText w:val="%7."/>
      <w:lvlJc w:val="left"/>
      <w:pPr>
        <w:ind w:left="3420" w:hanging="420"/>
      </w:pPr>
    </w:lvl>
    <w:lvl w:ilvl="7" w:tplc="039E0364" w:tentative="1">
      <w:start w:val="1"/>
      <w:numFmt w:val="lowerLetter"/>
      <w:lvlText w:val="%8)"/>
      <w:lvlJc w:val="left"/>
      <w:pPr>
        <w:ind w:left="3840" w:hanging="420"/>
      </w:pPr>
    </w:lvl>
    <w:lvl w:ilvl="8" w:tplc="934A287C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78D6092F"/>
    <w:multiLevelType w:val="hybridMultilevel"/>
    <w:tmpl w:val="4BF09ECC"/>
    <w:lvl w:ilvl="0" w:tplc="78D04368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4EA685FC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BE9CFA66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DBDE598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4D6777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9DA8D6C0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2BF24062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4F46BDC6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D8106F3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>
    <w:nsid w:val="78FB75F0"/>
    <w:multiLevelType w:val="multilevel"/>
    <w:tmpl w:val="473C21B4"/>
    <w:styleLink w:val="2"/>
    <w:lvl w:ilvl="0">
      <w:start w:val="1"/>
      <w:numFmt w:val="upperRoman"/>
      <w:lvlText w:val="%1."/>
      <w:lvlJc w:val="left"/>
      <w:pPr>
        <w:ind w:left="113" w:hanging="113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8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7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4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9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5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264" w:hanging="1700"/>
      </w:pPr>
      <w:rPr>
        <w:rFonts w:hint="eastAsia"/>
      </w:rPr>
    </w:lvl>
  </w:abstractNum>
  <w:abstractNum w:abstractNumId="42">
    <w:nsid w:val="7C9001CA"/>
    <w:multiLevelType w:val="hybridMultilevel"/>
    <w:tmpl w:val="2E641E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>
    <w:nsid w:val="7DCE139D"/>
    <w:multiLevelType w:val="multilevel"/>
    <w:tmpl w:val="9898A9C6"/>
    <w:numStyleLink w:val="a"/>
  </w:abstractNum>
  <w:num w:numId="1">
    <w:abstractNumId w:val="40"/>
  </w:num>
  <w:num w:numId="2">
    <w:abstractNumId w:val="39"/>
  </w:num>
  <w:num w:numId="3">
    <w:abstractNumId w:val="30"/>
  </w:num>
  <w:num w:numId="4">
    <w:abstractNumId w:val="6"/>
  </w:num>
  <w:num w:numId="5">
    <w:abstractNumId w:val="5"/>
  </w:num>
  <w:num w:numId="6">
    <w:abstractNumId w:val="28"/>
  </w:num>
  <w:num w:numId="7">
    <w:abstractNumId w:val="42"/>
  </w:num>
  <w:num w:numId="8">
    <w:abstractNumId w:val="36"/>
  </w:num>
  <w:num w:numId="9">
    <w:abstractNumId w:val="18"/>
  </w:num>
  <w:num w:numId="10">
    <w:abstractNumId w:val="15"/>
  </w:num>
  <w:num w:numId="11">
    <w:abstractNumId w:val="10"/>
  </w:num>
  <w:num w:numId="12">
    <w:abstractNumId w:val="16"/>
  </w:num>
  <w:num w:numId="13">
    <w:abstractNumId w:val="38"/>
  </w:num>
  <w:num w:numId="14">
    <w:abstractNumId w:val="37"/>
  </w:num>
  <w:num w:numId="15">
    <w:abstractNumId w:val="7"/>
  </w:num>
  <w:num w:numId="16">
    <w:abstractNumId w:val="35"/>
  </w:num>
  <w:num w:numId="17">
    <w:abstractNumId w:val="20"/>
  </w:num>
  <w:num w:numId="18">
    <w:abstractNumId w:val="9"/>
  </w:num>
  <w:num w:numId="19">
    <w:abstractNumId w:val="0"/>
  </w:num>
  <w:num w:numId="20">
    <w:abstractNumId w:val="21"/>
  </w:num>
  <w:num w:numId="21">
    <w:abstractNumId w:val="14"/>
  </w:num>
  <w:num w:numId="22">
    <w:abstractNumId w:val="29"/>
  </w:num>
  <w:num w:numId="23">
    <w:abstractNumId w:val="41"/>
  </w:num>
  <w:num w:numId="24">
    <w:abstractNumId w:val="33"/>
  </w:num>
  <w:num w:numId="25">
    <w:abstractNumId w:val="23"/>
  </w:num>
  <w:num w:numId="26">
    <w:abstractNumId w:val="2"/>
  </w:num>
  <w:num w:numId="27">
    <w:abstractNumId w:val="31"/>
  </w:num>
  <w:num w:numId="28">
    <w:abstractNumId w:val="8"/>
  </w:num>
  <w:num w:numId="29">
    <w:abstractNumId w:val="34"/>
  </w:num>
  <w:num w:numId="30">
    <w:abstractNumId w:val="24"/>
  </w:num>
  <w:num w:numId="31">
    <w:abstractNumId w:val="17"/>
  </w:num>
  <w:num w:numId="32">
    <w:abstractNumId w:val="13"/>
  </w:num>
  <w:num w:numId="33">
    <w:abstractNumId w:val="19"/>
  </w:num>
  <w:num w:numId="34">
    <w:abstractNumId w:val="12"/>
  </w:num>
  <w:num w:numId="35">
    <w:abstractNumId w:val="22"/>
  </w:num>
  <w:num w:numId="36">
    <w:abstractNumId w:val="1"/>
  </w:num>
  <w:num w:numId="37">
    <w:abstractNumId w:val="11"/>
  </w:num>
  <w:num w:numId="38">
    <w:abstractNumId w:val="4"/>
  </w:num>
  <w:num w:numId="39">
    <w:abstractNumId w:val="32"/>
  </w:num>
  <w:num w:numId="40">
    <w:abstractNumId w:val="25"/>
  </w:num>
  <w:num w:numId="41">
    <w:abstractNumId w:val="3"/>
  </w:num>
  <w:num w:numId="42">
    <w:abstractNumId w:val="26"/>
  </w:num>
  <w:num w:numId="43">
    <w:abstractNumId w:val="27"/>
  </w:num>
  <w:num w:numId="44">
    <w:abstractNumId w:val="4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attachedTemplate r:id="rId1"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68"/>
    <w:rsid w:val="0000411D"/>
    <w:rsid w:val="00004A50"/>
    <w:rsid w:val="00005F0F"/>
    <w:rsid w:val="000108AB"/>
    <w:rsid w:val="00013184"/>
    <w:rsid w:val="00016AD4"/>
    <w:rsid w:val="00017141"/>
    <w:rsid w:val="000175A8"/>
    <w:rsid w:val="00017621"/>
    <w:rsid w:val="000213BA"/>
    <w:rsid w:val="00021771"/>
    <w:rsid w:val="0002259D"/>
    <w:rsid w:val="00023D89"/>
    <w:rsid w:val="00024BF4"/>
    <w:rsid w:val="00024EAB"/>
    <w:rsid w:val="000253F3"/>
    <w:rsid w:val="00025939"/>
    <w:rsid w:val="00026DA4"/>
    <w:rsid w:val="00031322"/>
    <w:rsid w:val="00036E6F"/>
    <w:rsid w:val="000403A5"/>
    <w:rsid w:val="00042BBB"/>
    <w:rsid w:val="00042FAB"/>
    <w:rsid w:val="00043018"/>
    <w:rsid w:val="00044839"/>
    <w:rsid w:val="00044E70"/>
    <w:rsid w:val="00045FD2"/>
    <w:rsid w:val="00046083"/>
    <w:rsid w:val="000462E9"/>
    <w:rsid w:val="00046621"/>
    <w:rsid w:val="0005266F"/>
    <w:rsid w:val="00053426"/>
    <w:rsid w:val="00053DE7"/>
    <w:rsid w:val="000540AB"/>
    <w:rsid w:val="000541C2"/>
    <w:rsid w:val="00055D5E"/>
    <w:rsid w:val="000565D4"/>
    <w:rsid w:val="00056A89"/>
    <w:rsid w:val="0005779D"/>
    <w:rsid w:val="000604C5"/>
    <w:rsid w:val="00060782"/>
    <w:rsid w:val="00060873"/>
    <w:rsid w:val="000623FC"/>
    <w:rsid w:val="00062530"/>
    <w:rsid w:val="000626B5"/>
    <w:rsid w:val="00063F19"/>
    <w:rsid w:val="000641A4"/>
    <w:rsid w:val="000646C2"/>
    <w:rsid w:val="000648AA"/>
    <w:rsid w:val="00064945"/>
    <w:rsid w:val="00064DEC"/>
    <w:rsid w:val="00066206"/>
    <w:rsid w:val="0006657B"/>
    <w:rsid w:val="00070711"/>
    <w:rsid w:val="00072E19"/>
    <w:rsid w:val="000738DC"/>
    <w:rsid w:val="000757A3"/>
    <w:rsid w:val="000757CC"/>
    <w:rsid w:val="00076DA7"/>
    <w:rsid w:val="00077969"/>
    <w:rsid w:val="0008069A"/>
    <w:rsid w:val="00080B62"/>
    <w:rsid w:val="00081E6A"/>
    <w:rsid w:val="00082D67"/>
    <w:rsid w:val="00083E82"/>
    <w:rsid w:val="00084332"/>
    <w:rsid w:val="00084354"/>
    <w:rsid w:val="00084851"/>
    <w:rsid w:val="00084900"/>
    <w:rsid w:val="0008495F"/>
    <w:rsid w:val="000868A6"/>
    <w:rsid w:val="000879A1"/>
    <w:rsid w:val="00087A2E"/>
    <w:rsid w:val="00087E45"/>
    <w:rsid w:val="00090B39"/>
    <w:rsid w:val="00090F02"/>
    <w:rsid w:val="000911AC"/>
    <w:rsid w:val="00091ECD"/>
    <w:rsid w:val="00092DCB"/>
    <w:rsid w:val="000942F5"/>
    <w:rsid w:val="00097130"/>
    <w:rsid w:val="000971F8"/>
    <w:rsid w:val="000A2673"/>
    <w:rsid w:val="000A3A11"/>
    <w:rsid w:val="000A4212"/>
    <w:rsid w:val="000A4CF5"/>
    <w:rsid w:val="000A714F"/>
    <w:rsid w:val="000A7509"/>
    <w:rsid w:val="000A7812"/>
    <w:rsid w:val="000B0F0E"/>
    <w:rsid w:val="000B1A42"/>
    <w:rsid w:val="000B3491"/>
    <w:rsid w:val="000B3CA3"/>
    <w:rsid w:val="000B424B"/>
    <w:rsid w:val="000B4EF1"/>
    <w:rsid w:val="000B6C0C"/>
    <w:rsid w:val="000B700A"/>
    <w:rsid w:val="000B7D51"/>
    <w:rsid w:val="000C21D4"/>
    <w:rsid w:val="000C244E"/>
    <w:rsid w:val="000C3026"/>
    <w:rsid w:val="000C36E8"/>
    <w:rsid w:val="000C4771"/>
    <w:rsid w:val="000C5798"/>
    <w:rsid w:val="000C5801"/>
    <w:rsid w:val="000C6703"/>
    <w:rsid w:val="000C7C46"/>
    <w:rsid w:val="000D02FC"/>
    <w:rsid w:val="000D045F"/>
    <w:rsid w:val="000D0FEF"/>
    <w:rsid w:val="000D2EC5"/>
    <w:rsid w:val="000D32B3"/>
    <w:rsid w:val="000D3A76"/>
    <w:rsid w:val="000D42DE"/>
    <w:rsid w:val="000D5592"/>
    <w:rsid w:val="000D6C9B"/>
    <w:rsid w:val="000E26A5"/>
    <w:rsid w:val="000E5673"/>
    <w:rsid w:val="000E589C"/>
    <w:rsid w:val="000E59B5"/>
    <w:rsid w:val="000E5FB7"/>
    <w:rsid w:val="000E6B6F"/>
    <w:rsid w:val="000E6B8E"/>
    <w:rsid w:val="000E6C6C"/>
    <w:rsid w:val="000F079A"/>
    <w:rsid w:val="000F22CB"/>
    <w:rsid w:val="000F36B2"/>
    <w:rsid w:val="000F53F5"/>
    <w:rsid w:val="000F5873"/>
    <w:rsid w:val="000F5F48"/>
    <w:rsid w:val="000F617D"/>
    <w:rsid w:val="000F6D77"/>
    <w:rsid w:val="000F712A"/>
    <w:rsid w:val="000F7437"/>
    <w:rsid w:val="000F752B"/>
    <w:rsid w:val="000F7684"/>
    <w:rsid w:val="000F798C"/>
    <w:rsid w:val="001000E6"/>
    <w:rsid w:val="0010020F"/>
    <w:rsid w:val="00100244"/>
    <w:rsid w:val="00101A69"/>
    <w:rsid w:val="00103279"/>
    <w:rsid w:val="00103A85"/>
    <w:rsid w:val="00104FBF"/>
    <w:rsid w:val="001051CA"/>
    <w:rsid w:val="0010623B"/>
    <w:rsid w:val="00107552"/>
    <w:rsid w:val="0010777B"/>
    <w:rsid w:val="00107A5E"/>
    <w:rsid w:val="00110DAF"/>
    <w:rsid w:val="0011263A"/>
    <w:rsid w:val="00112B25"/>
    <w:rsid w:val="00113843"/>
    <w:rsid w:val="001139F8"/>
    <w:rsid w:val="001173BE"/>
    <w:rsid w:val="00117598"/>
    <w:rsid w:val="00117AF4"/>
    <w:rsid w:val="00120496"/>
    <w:rsid w:val="0012202F"/>
    <w:rsid w:val="00122F39"/>
    <w:rsid w:val="00125109"/>
    <w:rsid w:val="00125C5A"/>
    <w:rsid w:val="00125E6B"/>
    <w:rsid w:val="00126AE1"/>
    <w:rsid w:val="00126C2A"/>
    <w:rsid w:val="001270DE"/>
    <w:rsid w:val="00127119"/>
    <w:rsid w:val="001279D6"/>
    <w:rsid w:val="00127BB8"/>
    <w:rsid w:val="00131771"/>
    <w:rsid w:val="00136ABC"/>
    <w:rsid w:val="00136EA2"/>
    <w:rsid w:val="001410F2"/>
    <w:rsid w:val="001415CF"/>
    <w:rsid w:val="0014198C"/>
    <w:rsid w:val="001428A1"/>
    <w:rsid w:val="00142B05"/>
    <w:rsid w:val="00142C4A"/>
    <w:rsid w:val="00144530"/>
    <w:rsid w:val="001453C0"/>
    <w:rsid w:val="001468E2"/>
    <w:rsid w:val="00146A81"/>
    <w:rsid w:val="0014752C"/>
    <w:rsid w:val="00150DFE"/>
    <w:rsid w:val="00152FCD"/>
    <w:rsid w:val="00153068"/>
    <w:rsid w:val="00153727"/>
    <w:rsid w:val="00155456"/>
    <w:rsid w:val="00156013"/>
    <w:rsid w:val="001560A5"/>
    <w:rsid w:val="0015619E"/>
    <w:rsid w:val="001561C6"/>
    <w:rsid w:val="00156330"/>
    <w:rsid w:val="0015650F"/>
    <w:rsid w:val="001566CB"/>
    <w:rsid w:val="0016006F"/>
    <w:rsid w:val="001615BD"/>
    <w:rsid w:val="00161AFB"/>
    <w:rsid w:val="0016267F"/>
    <w:rsid w:val="00163CDC"/>
    <w:rsid w:val="00164218"/>
    <w:rsid w:val="00164DF9"/>
    <w:rsid w:val="00166B0F"/>
    <w:rsid w:val="00172D47"/>
    <w:rsid w:val="00174309"/>
    <w:rsid w:val="00175893"/>
    <w:rsid w:val="00176018"/>
    <w:rsid w:val="00176A8C"/>
    <w:rsid w:val="00177EEA"/>
    <w:rsid w:val="00180C78"/>
    <w:rsid w:val="00181916"/>
    <w:rsid w:val="001832BE"/>
    <w:rsid w:val="001839D1"/>
    <w:rsid w:val="001845C2"/>
    <w:rsid w:val="00184F51"/>
    <w:rsid w:val="00185133"/>
    <w:rsid w:val="0018515E"/>
    <w:rsid w:val="00185528"/>
    <w:rsid w:val="0018727F"/>
    <w:rsid w:val="00187DC6"/>
    <w:rsid w:val="00187E04"/>
    <w:rsid w:val="00196BE4"/>
    <w:rsid w:val="0019745D"/>
    <w:rsid w:val="00197F66"/>
    <w:rsid w:val="00197FDC"/>
    <w:rsid w:val="001A07CF"/>
    <w:rsid w:val="001A1646"/>
    <w:rsid w:val="001A1A28"/>
    <w:rsid w:val="001A1B0A"/>
    <w:rsid w:val="001A2ADC"/>
    <w:rsid w:val="001A4021"/>
    <w:rsid w:val="001A4314"/>
    <w:rsid w:val="001A465E"/>
    <w:rsid w:val="001A5517"/>
    <w:rsid w:val="001A5703"/>
    <w:rsid w:val="001A5DB7"/>
    <w:rsid w:val="001A75C3"/>
    <w:rsid w:val="001A76EB"/>
    <w:rsid w:val="001A7B10"/>
    <w:rsid w:val="001B0FD8"/>
    <w:rsid w:val="001B41C3"/>
    <w:rsid w:val="001B4824"/>
    <w:rsid w:val="001B541F"/>
    <w:rsid w:val="001B5769"/>
    <w:rsid w:val="001B5EF0"/>
    <w:rsid w:val="001B61F1"/>
    <w:rsid w:val="001B677D"/>
    <w:rsid w:val="001C15CF"/>
    <w:rsid w:val="001C1BB2"/>
    <w:rsid w:val="001C4755"/>
    <w:rsid w:val="001C5A84"/>
    <w:rsid w:val="001C7519"/>
    <w:rsid w:val="001C765D"/>
    <w:rsid w:val="001D0782"/>
    <w:rsid w:val="001D1182"/>
    <w:rsid w:val="001D3A8C"/>
    <w:rsid w:val="001D484C"/>
    <w:rsid w:val="001D4D93"/>
    <w:rsid w:val="001D605E"/>
    <w:rsid w:val="001D7080"/>
    <w:rsid w:val="001D70ED"/>
    <w:rsid w:val="001E1671"/>
    <w:rsid w:val="001E27A7"/>
    <w:rsid w:val="001E27B3"/>
    <w:rsid w:val="001E4098"/>
    <w:rsid w:val="001E4824"/>
    <w:rsid w:val="001E4ACA"/>
    <w:rsid w:val="001E52D9"/>
    <w:rsid w:val="001E5CD6"/>
    <w:rsid w:val="001E6378"/>
    <w:rsid w:val="001E6D4D"/>
    <w:rsid w:val="001E6D73"/>
    <w:rsid w:val="001E7A97"/>
    <w:rsid w:val="001F02B3"/>
    <w:rsid w:val="001F07FC"/>
    <w:rsid w:val="001F3C3F"/>
    <w:rsid w:val="001F3F64"/>
    <w:rsid w:val="001F5CFD"/>
    <w:rsid w:val="001F62BE"/>
    <w:rsid w:val="001F6622"/>
    <w:rsid w:val="001F76CF"/>
    <w:rsid w:val="002002F1"/>
    <w:rsid w:val="002007F7"/>
    <w:rsid w:val="002040F4"/>
    <w:rsid w:val="00205094"/>
    <w:rsid w:val="00206A08"/>
    <w:rsid w:val="00207C01"/>
    <w:rsid w:val="00211138"/>
    <w:rsid w:val="00213C8A"/>
    <w:rsid w:val="00213E5B"/>
    <w:rsid w:val="00214078"/>
    <w:rsid w:val="00216488"/>
    <w:rsid w:val="002178A8"/>
    <w:rsid w:val="00217CF9"/>
    <w:rsid w:val="00220CEC"/>
    <w:rsid w:val="0022212F"/>
    <w:rsid w:val="002243C2"/>
    <w:rsid w:val="002265B8"/>
    <w:rsid w:val="00226B5F"/>
    <w:rsid w:val="00227FF6"/>
    <w:rsid w:val="0023215B"/>
    <w:rsid w:val="0023732A"/>
    <w:rsid w:val="002401D8"/>
    <w:rsid w:val="00240656"/>
    <w:rsid w:val="0024253F"/>
    <w:rsid w:val="00243BD8"/>
    <w:rsid w:val="002447D7"/>
    <w:rsid w:val="0024493E"/>
    <w:rsid w:val="00245388"/>
    <w:rsid w:val="00245CB0"/>
    <w:rsid w:val="0024625D"/>
    <w:rsid w:val="0024640D"/>
    <w:rsid w:val="00246F3D"/>
    <w:rsid w:val="00252A75"/>
    <w:rsid w:val="002530A7"/>
    <w:rsid w:val="00254168"/>
    <w:rsid w:val="00254B3B"/>
    <w:rsid w:val="002569E7"/>
    <w:rsid w:val="002575B1"/>
    <w:rsid w:val="002606B5"/>
    <w:rsid w:val="00262D67"/>
    <w:rsid w:val="002634B0"/>
    <w:rsid w:val="00263D29"/>
    <w:rsid w:val="002651C4"/>
    <w:rsid w:val="00265A55"/>
    <w:rsid w:val="00265B5C"/>
    <w:rsid w:val="00266649"/>
    <w:rsid w:val="00266B68"/>
    <w:rsid w:val="00266B84"/>
    <w:rsid w:val="002700B7"/>
    <w:rsid w:val="0027262A"/>
    <w:rsid w:val="00273373"/>
    <w:rsid w:val="0027339B"/>
    <w:rsid w:val="002746A6"/>
    <w:rsid w:val="00274B31"/>
    <w:rsid w:val="00276123"/>
    <w:rsid w:val="00277EDC"/>
    <w:rsid w:val="00277F05"/>
    <w:rsid w:val="00280749"/>
    <w:rsid w:val="00282994"/>
    <w:rsid w:val="002829B2"/>
    <w:rsid w:val="002830AF"/>
    <w:rsid w:val="002832C4"/>
    <w:rsid w:val="0028384D"/>
    <w:rsid w:val="002861CD"/>
    <w:rsid w:val="002908B2"/>
    <w:rsid w:val="00292BEC"/>
    <w:rsid w:val="00294E38"/>
    <w:rsid w:val="002958BF"/>
    <w:rsid w:val="002967A0"/>
    <w:rsid w:val="002A02A5"/>
    <w:rsid w:val="002A1A23"/>
    <w:rsid w:val="002A1D1E"/>
    <w:rsid w:val="002A451D"/>
    <w:rsid w:val="002A511A"/>
    <w:rsid w:val="002A5714"/>
    <w:rsid w:val="002A7534"/>
    <w:rsid w:val="002A7FC3"/>
    <w:rsid w:val="002B10DB"/>
    <w:rsid w:val="002B1BBC"/>
    <w:rsid w:val="002B203C"/>
    <w:rsid w:val="002B22FD"/>
    <w:rsid w:val="002B2F5E"/>
    <w:rsid w:val="002B34B5"/>
    <w:rsid w:val="002B3A8B"/>
    <w:rsid w:val="002B408F"/>
    <w:rsid w:val="002B4147"/>
    <w:rsid w:val="002B50B7"/>
    <w:rsid w:val="002B525E"/>
    <w:rsid w:val="002B5EA9"/>
    <w:rsid w:val="002B6291"/>
    <w:rsid w:val="002B7FAF"/>
    <w:rsid w:val="002C169D"/>
    <w:rsid w:val="002C3424"/>
    <w:rsid w:val="002C5ED8"/>
    <w:rsid w:val="002C708F"/>
    <w:rsid w:val="002C7123"/>
    <w:rsid w:val="002C7684"/>
    <w:rsid w:val="002D0427"/>
    <w:rsid w:val="002D28C1"/>
    <w:rsid w:val="002D328F"/>
    <w:rsid w:val="002D50FA"/>
    <w:rsid w:val="002D61C0"/>
    <w:rsid w:val="002D66B7"/>
    <w:rsid w:val="002D7A2B"/>
    <w:rsid w:val="002D7A39"/>
    <w:rsid w:val="002D7D04"/>
    <w:rsid w:val="002E09DC"/>
    <w:rsid w:val="002E2AA8"/>
    <w:rsid w:val="002E2DF0"/>
    <w:rsid w:val="002E377F"/>
    <w:rsid w:val="002E4DB2"/>
    <w:rsid w:val="002E7EE2"/>
    <w:rsid w:val="002F0883"/>
    <w:rsid w:val="002F13CB"/>
    <w:rsid w:val="002F144A"/>
    <w:rsid w:val="002F1465"/>
    <w:rsid w:val="002F220A"/>
    <w:rsid w:val="002F2F35"/>
    <w:rsid w:val="002F4264"/>
    <w:rsid w:val="002F4911"/>
    <w:rsid w:val="002F4E2C"/>
    <w:rsid w:val="002F4F54"/>
    <w:rsid w:val="002F5169"/>
    <w:rsid w:val="002F73A8"/>
    <w:rsid w:val="00300A28"/>
    <w:rsid w:val="00301226"/>
    <w:rsid w:val="003025C9"/>
    <w:rsid w:val="00302ABB"/>
    <w:rsid w:val="00302D4C"/>
    <w:rsid w:val="003038C1"/>
    <w:rsid w:val="00306112"/>
    <w:rsid w:val="003070E1"/>
    <w:rsid w:val="00310C9D"/>
    <w:rsid w:val="00310D74"/>
    <w:rsid w:val="00311880"/>
    <w:rsid w:val="0031282F"/>
    <w:rsid w:val="00313206"/>
    <w:rsid w:val="0031374F"/>
    <w:rsid w:val="00313DA2"/>
    <w:rsid w:val="00313E8C"/>
    <w:rsid w:val="003143FF"/>
    <w:rsid w:val="003155E0"/>
    <w:rsid w:val="003219BE"/>
    <w:rsid w:val="00322CDE"/>
    <w:rsid w:val="003246CC"/>
    <w:rsid w:val="0032520B"/>
    <w:rsid w:val="003258F5"/>
    <w:rsid w:val="00331B1B"/>
    <w:rsid w:val="00332C90"/>
    <w:rsid w:val="00332FB0"/>
    <w:rsid w:val="00333375"/>
    <w:rsid w:val="00333666"/>
    <w:rsid w:val="00335684"/>
    <w:rsid w:val="003364AD"/>
    <w:rsid w:val="00337C84"/>
    <w:rsid w:val="003405EB"/>
    <w:rsid w:val="0034138D"/>
    <w:rsid w:val="00341B6F"/>
    <w:rsid w:val="00341BDA"/>
    <w:rsid w:val="003435EE"/>
    <w:rsid w:val="0034378F"/>
    <w:rsid w:val="00345BF6"/>
    <w:rsid w:val="00346748"/>
    <w:rsid w:val="003479B6"/>
    <w:rsid w:val="003513A8"/>
    <w:rsid w:val="003530B8"/>
    <w:rsid w:val="0035316C"/>
    <w:rsid w:val="0035431B"/>
    <w:rsid w:val="0035506B"/>
    <w:rsid w:val="0035608C"/>
    <w:rsid w:val="003605CA"/>
    <w:rsid w:val="0036371D"/>
    <w:rsid w:val="00365BA3"/>
    <w:rsid w:val="003679E4"/>
    <w:rsid w:val="00367A2B"/>
    <w:rsid w:val="00367A8E"/>
    <w:rsid w:val="003719BD"/>
    <w:rsid w:val="00372114"/>
    <w:rsid w:val="00373E84"/>
    <w:rsid w:val="00374256"/>
    <w:rsid w:val="003744A3"/>
    <w:rsid w:val="00374D85"/>
    <w:rsid w:val="00374E03"/>
    <w:rsid w:val="0037538E"/>
    <w:rsid w:val="00375552"/>
    <w:rsid w:val="0037558B"/>
    <w:rsid w:val="00375874"/>
    <w:rsid w:val="00375E54"/>
    <w:rsid w:val="003764A2"/>
    <w:rsid w:val="0037695D"/>
    <w:rsid w:val="00376F37"/>
    <w:rsid w:val="00377A31"/>
    <w:rsid w:val="00380430"/>
    <w:rsid w:val="00380D05"/>
    <w:rsid w:val="00382EDE"/>
    <w:rsid w:val="00383526"/>
    <w:rsid w:val="00384EF3"/>
    <w:rsid w:val="00385D45"/>
    <w:rsid w:val="00386D06"/>
    <w:rsid w:val="0038777E"/>
    <w:rsid w:val="00390CBB"/>
    <w:rsid w:val="00391805"/>
    <w:rsid w:val="00392407"/>
    <w:rsid w:val="0039294B"/>
    <w:rsid w:val="00395F8F"/>
    <w:rsid w:val="00396C4A"/>
    <w:rsid w:val="003A19D0"/>
    <w:rsid w:val="003A203D"/>
    <w:rsid w:val="003A20B8"/>
    <w:rsid w:val="003A22DF"/>
    <w:rsid w:val="003A5CC4"/>
    <w:rsid w:val="003A68E8"/>
    <w:rsid w:val="003A6D3C"/>
    <w:rsid w:val="003A73BA"/>
    <w:rsid w:val="003A7B1B"/>
    <w:rsid w:val="003B0342"/>
    <w:rsid w:val="003B0C37"/>
    <w:rsid w:val="003B3EFE"/>
    <w:rsid w:val="003B4342"/>
    <w:rsid w:val="003B491D"/>
    <w:rsid w:val="003B50C2"/>
    <w:rsid w:val="003B5648"/>
    <w:rsid w:val="003B60CA"/>
    <w:rsid w:val="003B78BC"/>
    <w:rsid w:val="003C0292"/>
    <w:rsid w:val="003C02F2"/>
    <w:rsid w:val="003C0640"/>
    <w:rsid w:val="003C0C28"/>
    <w:rsid w:val="003C0F23"/>
    <w:rsid w:val="003C2745"/>
    <w:rsid w:val="003C2DD9"/>
    <w:rsid w:val="003C429D"/>
    <w:rsid w:val="003C530C"/>
    <w:rsid w:val="003C636D"/>
    <w:rsid w:val="003C66BC"/>
    <w:rsid w:val="003C7414"/>
    <w:rsid w:val="003C7701"/>
    <w:rsid w:val="003D1A2B"/>
    <w:rsid w:val="003D60CE"/>
    <w:rsid w:val="003D6D5B"/>
    <w:rsid w:val="003D6F1E"/>
    <w:rsid w:val="003D701E"/>
    <w:rsid w:val="003D70BA"/>
    <w:rsid w:val="003E00C8"/>
    <w:rsid w:val="003E1B43"/>
    <w:rsid w:val="003E2C0C"/>
    <w:rsid w:val="003E3D72"/>
    <w:rsid w:val="003E599C"/>
    <w:rsid w:val="003E6662"/>
    <w:rsid w:val="003F1EBD"/>
    <w:rsid w:val="003F27E5"/>
    <w:rsid w:val="003F2A49"/>
    <w:rsid w:val="003F2CB4"/>
    <w:rsid w:val="003F4114"/>
    <w:rsid w:val="003F449A"/>
    <w:rsid w:val="003F5B4E"/>
    <w:rsid w:val="003F6100"/>
    <w:rsid w:val="003F679C"/>
    <w:rsid w:val="003F6909"/>
    <w:rsid w:val="003F6AA5"/>
    <w:rsid w:val="003F6B1A"/>
    <w:rsid w:val="00400352"/>
    <w:rsid w:val="004006E1"/>
    <w:rsid w:val="004028C7"/>
    <w:rsid w:val="00403BD2"/>
    <w:rsid w:val="00404897"/>
    <w:rsid w:val="00404ACB"/>
    <w:rsid w:val="004053EA"/>
    <w:rsid w:val="00407E46"/>
    <w:rsid w:val="00411E41"/>
    <w:rsid w:val="00412384"/>
    <w:rsid w:val="00412CF6"/>
    <w:rsid w:val="00414BF1"/>
    <w:rsid w:val="004151CC"/>
    <w:rsid w:val="00415B6B"/>
    <w:rsid w:val="00416BD8"/>
    <w:rsid w:val="004200ED"/>
    <w:rsid w:val="00420BC2"/>
    <w:rsid w:val="00422965"/>
    <w:rsid w:val="004239D0"/>
    <w:rsid w:val="0042411A"/>
    <w:rsid w:val="00424CDB"/>
    <w:rsid w:val="0042504F"/>
    <w:rsid w:val="00425414"/>
    <w:rsid w:val="004259F7"/>
    <w:rsid w:val="004262F4"/>
    <w:rsid w:val="004271EE"/>
    <w:rsid w:val="0043486C"/>
    <w:rsid w:val="00434949"/>
    <w:rsid w:val="00435488"/>
    <w:rsid w:val="00435668"/>
    <w:rsid w:val="00435A65"/>
    <w:rsid w:val="00435CBF"/>
    <w:rsid w:val="00436F4B"/>
    <w:rsid w:val="00436FDF"/>
    <w:rsid w:val="00440526"/>
    <w:rsid w:val="004422E3"/>
    <w:rsid w:val="0044270A"/>
    <w:rsid w:val="00442887"/>
    <w:rsid w:val="0044344C"/>
    <w:rsid w:val="00444A48"/>
    <w:rsid w:val="004452D7"/>
    <w:rsid w:val="004463F7"/>
    <w:rsid w:val="00446695"/>
    <w:rsid w:val="00447B70"/>
    <w:rsid w:val="00447E96"/>
    <w:rsid w:val="004508D3"/>
    <w:rsid w:val="00450A1F"/>
    <w:rsid w:val="0045121E"/>
    <w:rsid w:val="004514C0"/>
    <w:rsid w:val="00452E24"/>
    <w:rsid w:val="00453F29"/>
    <w:rsid w:val="00460761"/>
    <w:rsid w:val="0046195E"/>
    <w:rsid w:val="00461E5E"/>
    <w:rsid w:val="00462282"/>
    <w:rsid w:val="00462765"/>
    <w:rsid w:val="0046563F"/>
    <w:rsid w:val="00467937"/>
    <w:rsid w:val="004679B3"/>
    <w:rsid w:val="00467AA1"/>
    <w:rsid w:val="00467E1E"/>
    <w:rsid w:val="00473F64"/>
    <w:rsid w:val="004763A7"/>
    <w:rsid w:val="00481DE5"/>
    <w:rsid w:val="004820F5"/>
    <w:rsid w:val="004821E9"/>
    <w:rsid w:val="00484245"/>
    <w:rsid w:val="00484D5D"/>
    <w:rsid w:val="004905C3"/>
    <w:rsid w:val="00490ADB"/>
    <w:rsid w:val="00490F3A"/>
    <w:rsid w:val="00493DF0"/>
    <w:rsid w:val="00495CB8"/>
    <w:rsid w:val="004A0F2B"/>
    <w:rsid w:val="004A25BB"/>
    <w:rsid w:val="004A2B24"/>
    <w:rsid w:val="004A39A3"/>
    <w:rsid w:val="004A5133"/>
    <w:rsid w:val="004A55C7"/>
    <w:rsid w:val="004A56BB"/>
    <w:rsid w:val="004A5814"/>
    <w:rsid w:val="004A5B91"/>
    <w:rsid w:val="004A5D62"/>
    <w:rsid w:val="004A5E62"/>
    <w:rsid w:val="004A6699"/>
    <w:rsid w:val="004A66B8"/>
    <w:rsid w:val="004A75EC"/>
    <w:rsid w:val="004A7D77"/>
    <w:rsid w:val="004B167D"/>
    <w:rsid w:val="004B2CE0"/>
    <w:rsid w:val="004B2E1F"/>
    <w:rsid w:val="004B33AF"/>
    <w:rsid w:val="004B375B"/>
    <w:rsid w:val="004B42E7"/>
    <w:rsid w:val="004B50C8"/>
    <w:rsid w:val="004B56CE"/>
    <w:rsid w:val="004B5831"/>
    <w:rsid w:val="004B5C40"/>
    <w:rsid w:val="004B671A"/>
    <w:rsid w:val="004B794B"/>
    <w:rsid w:val="004C1970"/>
    <w:rsid w:val="004C29EC"/>
    <w:rsid w:val="004C2BCA"/>
    <w:rsid w:val="004C30D7"/>
    <w:rsid w:val="004C3A02"/>
    <w:rsid w:val="004C3B08"/>
    <w:rsid w:val="004C41FC"/>
    <w:rsid w:val="004C4731"/>
    <w:rsid w:val="004C5F7C"/>
    <w:rsid w:val="004C6BB2"/>
    <w:rsid w:val="004C72ED"/>
    <w:rsid w:val="004C7712"/>
    <w:rsid w:val="004D18FF"/>
    <w:rsid w:val="004D1BF9"/>
    <w:rsid w:val="004D2402"/>
    <w:rsid w:val="004D2817"/>
    <w:rsid w:val="004D3285"/>
    <w:rsid w:val="004D630A"/>
    <w:rsid w:val="004D6F0D"/>
    <w:rsid w:val="004D7015"/>
    <w:rsid w:val="004D786A"/>
    <w:rsid w:val="004D7B43"/>
    <w:rsid w:val="004E0F86"/>
    <w:rsid w:val="004E135D"/>
    <w:rsid w:val="004E2D86"/>
    <w:rsid w:val="004E3221"/>
    <w:rsid w:val="004E3815"/>
    <w:rsid w:val="004E516E"/>
    <w:rsid w:val="004E5B5B"/>
    <w:rsid w:val="004E5DDF"/>
    <w:rsid w:val="004E60D8"/>
    <w:rsid w:val="004E6621"/>
    <w:rsid w:val="004E796F"/>
    <w:rsid w:val="004F163E"/>
    <w:rsid w:val="004F16C0"/>
    <w:rsid w:val="004F21EA"/>
    <w:rsid w:val="004F2298"/>
    <w:rsid w:val="004F35A1"/>
    <w:rsid w:val="004F3798"/>
    <w:rsid w:val="004F5A7C"/>
    <w:rsid w:val="004F617D"/>
    <w:rsid w:val="004F677F"/>
    <w:rsid w:val="00500D5E"/>
    <w:rsid w:val="00501210"/>
    <w:rsid w:val="005015E3"/>
    <w:rsid w:val="00503AD2"/>
    <w:rsid w:val="00505FA5"/>
    <w:rsid w:val="00510F9A"/>
    <w:rsid w:val="00513EA6"/>
    <w:rsid w:val="005147B8"/>
    <w:rsid w:val="00514C61"/>
    <w:rsid w:val="00515462"/>
    <w:rsid w:val="00517793"/>
    <w:rsid w:val="005203AC"/>
    <w:rsid w:val="005205FF"/>
    <w:rsid w:val="00522430"/>
    <w:rsid w:val="005226B2"/>
    <w:rsid w:val="00526A1E"/>
    <w:rsid w:val="00527C17"/>
    <w:rsid w:val="00530535"/>
    <w:rsid w:val="00530767"/>
    <w:rsid w:val="00531134"/>
    <w:rsid w:val="00533F79"/>
    <w:rsid w:val="00534984"/>
    <w:rsid w:val="00534AEE"/>
    <w:rsid w:val="00534F2C"/>
    <w:rsid w:val="0053573B"/>
    <w:rsid w:val="00535DFE"/>
    <w:rsid w:val="005431BE"/>
    <w:rsid w:val="0054331F"/>
    <w:rsid w:val="00543E8D"/>
    <w:rsid w:val="005440FF"/>
    <w:rsid w:val="00547154"/>
    <w:rsid w:val="00547FCB"/>
    <w:rsid w:val="00550887"/>
    <w:rsid w:val="00553D08"/>
    <w:rsid w:val="005554AA"/>
    <w:rsid w:val="00555997"/>
    <w:rsid w:val="00560E81"/>
    <w:rsid w:val="005613F5"/>
    <w:rsid w:val="00561C4F"/>
    <w:rsid w:val="00562950"/>
    <w:rsid w:val="005631BF"/>
    <w:rsid w:val="00563244"/>
    <w:rsid w:val="00563790"/>
    <w:rsid w:val="00564652"/>
    <w:rsid w:val="005661EF"/>
    <w:rsid w:val="00566824"/>
    <w:rsid w:val="00566FB9"/>
    <w:rsid w:val="0056753F"/>
    <w:rsid w:val="00570FA3"/>
    <w:rsid w:val="005712E9"/>
    <w:rsid w:val="00571829"/>
    <w:rsid w:val="00573292"/>
    <w:rsid w:val="00573FD9"/>
    <w:rsid w:val="005741D3"/>
    <w:rsid w:val="00574258"/>
    <w:rsid w:val="00574C77"/>
    <w:rsid w:val="0057503D"/>
    <w:rsid w:val="005764CE"/>
    <w:rsid w:val="00576E20"/>
    <w:rsid w:val="00577C1A"/>
    <w:rsid w:val="00577C68"/>
    <w:rsid w:val="00580572"/>
    <w:rsid w:val="005807FE"/>
    <w:rsid w:val="005835F0"/>
    <w:rsid w:val="00584831"/>
    <w:rsid w:val="005852CF"/>
    <w:rsid w:val="00585808"/>
    <w:rsid w:val="0058581A"/>
    <w:rsid w:val="005860E0"/>
    <w:rsid w:val="005863A6"/>
    <w:rsid w:val="00590998"/>
    <w:rsid w:val="00591C94"/>
    <w:rsid w:val="00596B47"/>
    <w:rsid w:val="005A0548"/>
    <w:rsid w:val="005A081E"/>
    <w:rsid w:val="005A0D26"/>
    <w:rsid w:val="005A1959"/>
    <w:rsid w:val="005A1D5F"/>
    <w:rsid w:val="005A2534"/>
    <w:rsid w:val="005A257D"/>
    <w:rsid w:val="005A3C4D"/>
    <w:rsid w:val="005A69E6"/>
    <w:rsid w:val="005A6DFC"/>
    <w:rsid w:val="005A6F13"/>
    <w:rsid w:val="005B064F"/>
    <w:rsid w:val="005B07AD"/>
    <w:rsid w:val="005B3EE9"/>
    <w:rsid w:val="005B4704"/>
    <w:rsid w:val="005B65A6"/>
    <w:rsid w:val="005B762F"/>
    <w:rsid w:val="005C17D9"/>
    <w:rsid w:val="005C24CA"/>
    <w:rsid w:val="005C25DB"/>
    <w:rsid w:val="005C62A6"/>
    <w:rsid w:val="005C6714"/>
    <w:rsid w:val="005C6954"/>
    <w:rsid w:val="005D239F"/>
    <w:rsid w:val="005E0007"/>
    <w:rsid w:val="005E15E7"/>
    <w:rsid w:val="005E1656"/>
    <w:rsid w:val="005E2485"/>
    <w:rsid w:val="005E3CC3"/>
    <w:rsid w:val="005E4436"/>
    <w:rsid w:val="005E4FE5"/>
    <w:rsid w:val="005E7619"/>
    <w:rsid w:val="005F1AA5"/>
    <w:rsid w:val="005F34AF"/>
    <w:rsid w:val="005F413A"/>
    <w:rsid w:val="005F4799"/>
    <w:rsid w:val="005F5092"/>
    <w:rsid w:val="005F6D25"/>
    <w:rsid w:val="005F7D55"/>
    <w:rsid w:val="00601A39"/>
    <w:rsid w:val="00601AE1"/>
    <w:rsid w:val="00601E0C"/>
    <w:rsid w:val="0060214F"/>
    <w:rsid w:val="00603595"/>
    <w:rsid w:val="00606978"/>
    <w:rsid w:val="00607EC7"/>
    <w:rsid w:val="0061076C"/>
    <w:rsid w:val="00610B0C"/>
    <w:rsid w:val="00611AD2"/>
    <w:rsid w:val="00612C8D"/>
    <w:rsid w:val="00612D6E"/>
    <w:rsid w:val="006130A1"/>
    <w:rsid w:val="0061310C"/>
    <w:rsid w:val="006133DD"/>
    <w:rsid w:val="00614751"/>
    <w:rsid w:val="00614AE1"/>
    <w:rsid w:val="00615A2C"/>
    <w:rsid w:val="0061624D"/>
    <w:rsid w:val="006177D8"/>
    <w:rsid w:val="00620200"/>
    <w:rsid w:val="00620636"/>
    <w:rsid w:val="00624C2A"/>
    <w:rsid w:val="00627382"/>
    <w:rsid w:val="006301E6"/>
    <w:rsid w:val="0063125E"/>
    <w:rsid w:val="00632253"/>
    <w:rsid w:val="00632527"/>
    <w:rsid w:val="00632A53"/>
    <w:rsid w:val="00636809"/>
    <w:rsid w:val="00636F1C"/>
    <w:rsid w:val="0063704D"/>
    <w:rsid w:val="00637E93"/>
    <w:rsid w:val="00640858"/>
    <w:rsid w:val="0064168A"/>
    <w:rsid w:val="00641706"/>
    <w:rsid w:val="00642652"/>
    <w:rsid w:val="00642BE2"/>
    <w:rsid w:val="00643C0E"/>
    <w:rsid w:val="00644752"/>
    <w:rsid w:val="006470C2"/>
    <w:rsid w:val="0064717B"/>
    <w:rsid w:val="00647FCB"/>
    <w:rsid w:val="006510A8"/>
    <w:rsid w:val="006513CB"/>
    <w:rsid w:val="00652DD3"/>
    <w:rsid w:val="00653783"/>
    <w:rsid w:val="00653858"/>
    <w:rsid w:val="00654542"/>
    <w:rsid w:val="00655009"/>
    <w:rsid w:val="00656020"/>
    <w:rsid w:val="00656FDB"/>
    <w:rsid w:val="006570A8"/>
    <w:rsid w:val="0065713D"/>
    <w:rsid w:val="00661675"/>
    <w:rsid w:val="00661D0A"/>
    <w:rsid w:val="00661D28"/>
    <w:rsid w:val="00662EA5"/>
    <w:rsid w:val="00662FD0"/>
    <w:rsid w:val="00663BE0"/>
    <w:rsid w:val="0066418F"/>
    <w:rsid w:val="0066573B"/>
    <w:rsid w:val="00666142"/>
    <w:rsid w:val="006662AE"/>
    <w:rsid w:val="006662FD"/>
    <w:rsid w:val="0066642B"/>
    <w:rsid w:val="00667083"/>
    <w:rsid w:val="006672F8"/>
    <w:rsid w:val="00667E13"/>
    <w:rsid w:val="00670580"/>
    <w:rsid w:val="006707C3"/>
    <w:rsid w:val="00675EE9"/>
    <w:rsid w:val="006779BD"/>
    <w:rsid w:val="006810C1"/>
    <w:rsid w:val="00682959"/>
    <w:rsid w:val="0068343B"/>
    <w:rsid w:val="00684934"/>
    <w:rsid w:val="00684A6D"/>
    <w:rsid w:val="0068562D"/>
    <w:rsid w:val="0068588C"/>
    <w:rsid w:val="006859F4"/>
    <w:rsid w:val="00686CBD"/>
    <w:rsid w:val="006873CB"/>
    <w:rsid w:val="00687AA0"/>
    <w:rsid w:val="00690F66"/>
    <w:rsid w:val="00691277"/>
    <w:rsid w:val="00691688"/>
    <w:rsid w:val="00691DCE"/>
    <w:rsid w:val="0069247B"/>
    <w:rsid w:val="0069380A"/>
    <w:rsid w:val="00693853"/>
    <w:rsid w:val="00695503"/>
    <w:rsid w:val="00695C84"/>
    <w:rsid w:val="00696253"/>
    <w:rsid w:val="006963F7"/>
    <w:rsid w:val="00697B31"/>
    <w:rsid w:val="006A3721"/>
    <w:rsid w:val="006A39A3"/>
    <w:rsid w:val="006A6318"/>
    <w:rsid w:val="006A781B"/>
    <w:rsid w:val="006B095A"/>
    <w:rsid w:val="006B314C"/>
    <w:rsid w:val="006B6059"/>
    <w:rsid w:val="006B74C7"/>
    <w:rsid w:val="006B772B"/>
    <w:rsid w:val="006C29C9"/>
    <w:rsid w:val="006C326A"/>
    <w:rsid w:val="006C333F"/>
    <w:rsid w:val="006C5989"/>
    <w:rsid w:val="006C5DB9"/>
    <w:rsid w:val="006C62C4"/>
    <w:rsid w:val="006C6E45"/>
    <w:rsid w:val="006C7B08"/>
    <w:rsid w:val="006D25CA"/>
    <w:rsid w:val="006D26F9"/>
    <w:rsid w:val="006D6B90"/>
    <w:rsid w:val="006E155E"/>
    <w:rsid w:val="006E2DA9"/>
    <w:rsid w:val="006E4C76"/>
    <w:rsid w:val="006E4EC6"/>
    <w:rsid w:val="006E639D"/>
    <w:rsid w:val="006F32BD"/>
    <w:rsid w:val="006F32F6"/>
    <w:rsid w:val="006F452C"/>
    <w:rsid w:val="006F5849"/>
    <w:rsid w:val="006F7042"/>
    <w:rsid w:val="006F7B0F"/>
    <w:rsid w:val="007004B3"/>
    <w:rsid w:val="00700AD1"/>
    <w:rsid w:val="00702589"/>
    <w:rsid w:val="0070481E"/>
    <w:rsid w:val="00704DED"/>
    <w:rsid w:val="00705F91"/>
    <w:rsid w:val="00706BAB"/>
    <w:rsid w:val="00706F04"/>
    <w:rsid w:val="007074F5"/>
    <w:rsid w:val="00712605"/>
    <w:rsid w:val="00714470"/>
    <w:rsid w:val="00714CAD"/>
    <w:rsid w:val="007216B6"/>
    <w:rsid w:val="00725ABB"/>
    <w:rsid w:val="00726A81"/>
    <w:rsid w:val="00726D54"/>
    <w:rsid w:val="00731BF6"/>
    <w:rsid w:val="007324FC"/>
    <w:rsid w:val="00732F3B"/>
    <w:rsid w:val="007344CC"/>
    <w:rsid w:val="00735A28"/>
    <w:rsid w:val="0073625D"/>
    <w:rsid w:val="007369D0"/>
    <w:rsid w:val="007403E2"/>
    <w:rsid w:val="007442EB"/>
    <w:rsid w:val="0074668A"/>
    <w:rsid w:val="00747F9A"/>
    <w:rsid w:val="0075013E"/>
    <w:rsid w:val="00751F6F"/>
    <w:rsid w:val="00752417"/>
    <w:rsid w:val="0075360D"/>
    <w:rsid w:val="00755C85"/>
    <w:rsid w:val="00756B8C"/>
    <w:rsid w:val="0075716B"/>
    <w:rsid w:val="0076075D"/>
    <w:rsid w:val="00760C05"/>
    <w:rsid w:val="00761495"/>
    <w:rsid w:val="007615B7"/>
    <w:rsid w:val="00761644"/>
    <w:rsid w:val="007628C1"/>
    <w:rsid w:val="00763222"/>
    <w:rsid w:val="00763AD3"/>
    <w:rsid w:val="0076761B"/>
    <w:rsid w:val="00767CA5"/>
    <w:rsid w:val="00770AF3"/>
    <w:rsid w:val="0077134B"/>
    <w:rsid w:val="007713AF"/>
    <w:rsid w:val="00771C2D"/>
    <w:rsid w:val="00772162"/>
    <w:rsid w:val="0077250C"/>
    <w:rsid w:val="007729A5"/>
    <w:rsid w:val="00772B3C"/>
    <w:rsid w:val="0077458A"/>
    <w:rsid w:val="00774645"/>
    <w:rsid w:val="0077468B"/>
    <w:rsid w:val="0077662D"/>
    <w:rsid w:val="007802DD"/>
    <w:rsid w:val="007806E7"/>
    <w:rsid w:val="00780ADE"/>
    <w:rsid w:val="00781978"/>
    <w:rsid w:val="0078244B"/>
    <w:rsid w:val="00782608"/>
    <w:rsid w:val="0078286D"/>
    <w:rsid w:val="007836F7"/>
    <w:rsid w:val="0078555C"/>
    <w:rsid w:val="0078596D"/>
    <w:rsid w:val="00785981"/>
    <w:rsid w:val="00785B6C"/>
    <w:rsid w:val="00785BDD"/>
    <w:rsid w:val="0078628F"/>
    <w:rsid w:val="00792012"/>
    <w:rsid w:val="00793FD1"/>
    <w:rsid w:val="007940B0"/>
    <w:rsid w:val="007950DD"/>
    <w:rsid w:val="007951A1"/>
    <w:rsid w:val="0079695F"/>
    <w:rsid w:val="00797597"/>
    <w:rsid w:val="007A019A"/>
    <w:rsid w:val="007A0CFD"/>
    <w:rsid w:val="007A0F47"/>
    <w:rsid w:val="007A13E1"/>
    <w:rsid w:val="007A1E80"/>
    <w:rsid w:val="007A28F5"/>
    <w:rsid w:val="007A370E"/>
    <w:rsid w:val="007A4038"/>
    <w:rsid w:val="007A42B3"/>
    <w:rsid w:val="007A4E0F"/>
    <w:rsid w:val="007A500C"/>
    <w:rsid w:val="007A59DC"/>
    <w:rsid w:val="007A5E18"/>
    <w:rsid w:val="007A6898"/>
    <w:rsid w:val="007A767E"/>
    <w:rsid w:val="007A7900"/>
    <w:rsid w:val="007A7B0A"/>
    <w:rsid w:val="007B05FD"/>
    <w:rsid w:val="007B0974"/>
    <w:rsid w:val="007B0E26"/>
    <w:rsid w:val="007B13B2"/>
    <w:rsid w:val="007B226B"/>
    <w:rsid w:val="007B3C15"/>
    <w:rsid w:val="007B661C"/>
    <w:rsid w:val="007B6AB0"/>
    <w:rsid w:val="007C0D8D"/>
    <w:rsid w:val="007C0FEB"/>
    <w:rsid w:val="007C132C"/>
    <w:rsid w:val="007C1936"/>
    <w:rsid w:val="007C23ED"/>
    <w:rsid w:val="007C31F3"/>
    <w:rsid w:val="007C3EC1"/>
    <w:rsid w:val="007C6A29"/>
    <w:rsid w:val="007C76FA"/>
    <w:rsid w:val="007C7A2D"/>
    <w:rsid w:val="007D1230"/>
    <w:rsid w:val="007D126B"/>
    <w:rsid w:val="007D1CA5"/>
    <w:rsid w:val="007D24ED"/>
    <w:rsid w:val="007D2A65"/>
    <w:rsid w:val="007D2BD6"/>
    <w:rsid w:val="007D2E09"/>
    <w:rsid w:val="007D511C"/>
    <w:rsid w:val="007D53EC"/>
    <w:rsid w:val="007D561E"/>
    <w:rsid w:val="007D5947"/>
    <w:rsid w:val="007D61AC"/>
    <w:rsid w:val="007D63C3"/>
    <w:rsid w:val="007D6B98"/>
    <w:rsid w:val="007D78B6"/>
    <w:rsid w:val="007E0F07"/>
    <w:rsid w:val="007E160E"/>
    <w:rsid w:val="007E41BC"/>
    <w:rsid w:val="007F0516"/>
    <w:rsid w:val="007F22A4"/>
    <w:rsid w:val="007F3734"/>
    <w:rsid w:val="007F37D2"/>
    <w:rsid w:val="007F57F3"/>
    <w:rsid w:val="007F60C5"/>
    <w:rsid w:val="007F688A"/>
    <w:rsid w:val="007F73A3"/>
    <w:rsid w:val="00800756"/>
    <w:rsid w:val="008016D2"/>
    <w:rsid w:val="00803145"/>
    <w:rsid w:val="00803198"/>
    <w:rsid w:val="00805336"/>
    <w:rsid w:val="00805345"/>
    <w:rsid w:val="008056ED"/>
    <w:rsid w:val="00806ECE"/>
    <w:rsid w:val="0080744F"/>
    <w:rsid w:val="00807CDC"/>
    <w:rsid w:val="00810113"/>
    <w:rsid w:val="00811925"/>
    <w:rsid w:val="00812B04"/>
    <w:rsid w:val="00812E20"/>
    <w:rsid w:val="00813A0D"/>
    <w:rsid w:val="00813AED"/>
    <w:rsid w:val="00814005"/>
    <w:rsid w:val="008147E4"/>
    <w:rsid w:val="00815629"/>
    <w:rsid w:val="008156AE"/>
    <w:rsid w:val="00816335"/>
    <w:rsid w:val="00820C7C"/>
    <w:rsid w:val="00821C55"/>
    <w:rsid w:val="00822FFB"/>
    <w:rsid w:val="00823C59"/>
    <w:rsid w:val="008240F4"/>
    <w:rsid w:val="008266C5"/>
    <w:rsid w:val="0083068F"/>
    <w:rsid w:val="00830B3D"/>
    <w:rsid w:val="00831C58"/>
    <w:rsid w:val="008322B0"/>
    <w:rsid w:val="00833B36"/>
    <w:rsid w:val="008360F2"/>
    <w:rsid w:val="008363E1"/>
    <w:rsid w:val="008371CE"/>
    <w:rsid w:val="0083768E"/>
    <w:rsid w:val="008408D3"/>
    <w:rsid w:val="00842DA7"/>
    <w:rsid w:val="00844160"/>
    <w:rsid w:val="008442D5"/>
    <w:rsid w:val="008457D1"/>
    <w:rsid w:val="008466D9"/>
    <w:rsid w:val="00847C67"/>
    <w:rsid w:val="0085044A"/>
    <w:rsid w:val="00850A24"/>
    <w:rsid w:val="008514DA"/>
    <w:rsid w:val="008525B4"/>
    <w:rsid w:val="008544A4"/>
    <w:rsid w:val="00854584"/>
    <w:rsid w:val="00854D50"/>
    <w:rsid w:val="00856773"/>
    <w:rsid w:val="00856881"/>
    <w:rsid w:val="008570F8"/>
    <w:rsid w:val="00857F24"/>
    <w:rsid w:val="00861C4B"/>
    <w:rsid w:val="00861CB9"/>
    <w:rsid w:val="00861DA9"/>
    <w:rsid w:val="008650F5"/>
    <w:rsid w:val="008659AF"/>
    <w:rsid w:val="008664D3"/>
    <w:rsid w:val="00870508"/>
    <w:rsid w:val="00871174"/>
    <w:rsid w:val="008748E6"/>
    <w:rsid w:val="00874DF0"/>
    <w:rsid w:val="00875166"/>
    <w:rsid w:val="008766AB"/>
    <w:rsid w:val="0087671C"/>
    <w:rsid w:val="0087754E"/>
    <w:rsid w:val="00880331"/>
    <w:rsid w:val="00880FF5"/>
    <w:rsid w:val="00881CA8"/>
    <w:rsid w:val="00881DA7"/>
    <w:rsid w:val="00882A44"/>
    <w:rsid w:val="00883D68"/>
    <w:rsid w:val="0088427F"/>
    <w:rsid w:val="008842ED"/>
    <w:rsid w:val="00884632"/>
    <w:rsid w:val="00885592"/>
    <w:rsid w:val="008858F3"/>
    <w:rsid w:val="0088701E"/>
    <w:rsid w:val="00890429"/>
    <w:rsid w:val="008920CA"/>
    <w:rsid w:val="00892894"/>
    <w:rsid w:val="008928BC"/>
    <w:rsid w:val="00892DDA"/>
    <w:rsid w:val="00892F57"/>
    <w:rsid w:val="00893152"/>
    <w:rsid w:val="008931B6"/>
    <w:rsid w:val="00894FA4"/>
    <w:rsid w:val="0089681F"/>
    <w:rsid w:val="00896C2A"/>
    <w:rsid w:val="00896CEE"/>
    <w:rsid w:val="00896D26"/>
    <w:rsid w:val="008976BF"/>
    <w:rsid w:val="008A0A2A"/>
    <w:rsid w:val="008A0B0A"/>
    <w:rsid w:val="008A141B"/>
    <w:rsid w:val="008A1D8F"/>
    <w:rsid w:val="008A308A"/>
    <w:rsid w:val="008A3359"/>
    <w:rsid w:val="008A37AC"/>
    <w:rsid w:val="008A45C7"/>
    <w:rsid w:val="008A4BCD"/>
    <w:rsid w:val="008A666C"/>
    <w:rsid w:val="008A6E9D"/>
    <w:rsid w:val="008A7FFC"/>
    <w:rsid w:val="008B4AF4"/>
    <w:rsid w:val="008B5D8C"/>
    <w:rsid w:val="008C01EA"/>
    <w:rsid w:val="008C1386"/>
    <w:rsid w:val="008C213F"/>
    <w:rsid w:val="008C2A85"/>
    <w:rsid w:val="008C4938"/>
    <w:rsid w:val="008C531D"/>
    <w:rsid w:val="008C55B9"/>
    <w:rsid w:val="008C5C77"/>
    <w:rsid w:val="008D044E"/>
    <w:rsid w:val="008D0B6A"/>
    <w:rsid w:val="008D1080"/>
    <w:rsid w:val="008D1091"/>
    <w:rsid w:val="008D10AF"/>
    <w:rsid w:val="008D174E"/>
    <w:rsid w:val="008D1859"/>
    <w:rsid w:val="008D19E5"/>
    <w:rsid w:val="008D1AB0"/>
    <w:rsid w:val="008D3201"/>
    <w:rsid w:val="008D326E"/>
    <w:rsid w:val="008D360F"/>
    <w:rsid w:val="008D3CDC"/>
    <w:rsid w:val="008D4C22"/>
    <w:rsid w:val="008D536F"/>
    <w:rsid w:val="008D74B4"/>
    <w:rsid w:val="008E0250"/>
    <w:rsid w:val="008E16BD"/>
    <w:rsid w:val="008E177C"/>
    <w:rsid w:val="008E3417"/>
    <w:rsid w:val="008E36EC"/>
    <w:rsid w:val="008E64F2"/>
    <w:rsid w:val="008E721A"/>
    <w:rsid w:val="008E7660"/>
    <w:rsid w:val="008E76F1"/>
    <w:rsid w:val="008F1010"/>
    <w:rsid w:val="008F12BD"/>
    <w:rsid w:val="008F252C"/>
    <w:rsid w:val="008F27EA"/>
    <w:rsid w:val="008F2923"/>
    <w:rsid w:val="008F3DD7"/>
    <w:rsid w:val="008F3F6A"/>
    <w:rsid w:val="008F6408"/>
    <w:rsid w:val="008F683A"/>
    <w:rsid w:val="008F6F57"/>
    <w:rsid w:val="00900559"/>
    <w:rsid w:val="009005C5"/>
    <w:rsid w:val="00900E10"/>
    <w:rsid w:val="00901103"/>
    <w:rsid w:val="00901CA7"/>
    <w:rsid w:val="00902487"/>
    <w:rsid w:val="00902CAA"/>
    <w:rsid w:val="00903499"/>
    <w:rsid w:val="00904812"/>
    <w:rsid w:val="00905A2D"/>
    <w:rsid w:val="009061E2"/>
    <w:rsid w:val="009067F6"/>
    <w:rsid w:val="00906BAA"/>
    <w:rsid w:val="00910069"/>
    <w:rsid w:val="0091056B"/>
    <w:rsid w:val="00910938"/>
    <w:rsid w:val="00910A1C"/>
    <w:rsid w:val="00911A68"/>
    <w:rsid w:val="0091223B"/>
    <w:rsid w:val="00912F40"/>
    <w:rsid w:val="00914A70"/>
    <w:rsid w:val="009155EE"/>
    <w:rsid w:val="00915620"/>
    <w:rsid w:val="009175F0"/>
    <w:rsid w:val="00917BF1"/>
    <w:rsid w:val="00920278"/>
    <w:rsid w:val="0092042D"/>
    <w:rsid w:val="00921363"/>
    <w:rsid w:val="009213DF"/>
    <w:rsid w:val="00921610"/>
    <w:rsid w:val="009228E5"/>
    <w:rsid w:val="009239E0"/>
    <w:rsid w:val="00923DB9"/>
    <w:rsid w:val="00924D5A"/>
    <w:rsid w:val="00925F03"/>
    <w:rsid w:val="00930E42"/>
    <w:rsid w:val="009311AD"/>
    <w:rsid w:val="009319DC"/>
    <w:rsid w:val="0093243C"/>
    <w:rsid w:val="00933A35"/>
    <w:rsid w:val="00934148"/>
    <w:rsid w:val="009341B3"/>
    <w:rsid w:val="009344FF"/>
    <w:rsid w:val="00936BDA"/>
    <w:rsid w:val="00937071"/>
    <w:rsid w:val="00937C0F"/>
    <w:rsid w:val="009406B5"/>
    <w:rsid w:val="00941D01"/>
    <w:rsid w:val="00942D6D"/>
    <w:rsid w:val="009440E3"/>
    <w:rsid w:val="0094597D"/>
    <w:rsid w:val="009478A4"/>
    <w:rsid w:val="00947A11"/>
    <w:rsid w:val="00955BC5"/>
    <w:rsid w:val="0095618B"/>
    <w:rsid w:val="0095636C"/>
    <w:rsid w:val="0095681D"/>
    <w:rsid w:val="009601A5"/>
    <w:rsid w:val="0096061F"/>
    <w:rsid w:val="00963BB2"/>
    <w:rsid w:val="009640FA"/>
    <w:rsid w:val="00964F0B"/>
    <w:rsid w:val="009652B9"/>
    <w:rsid w:val="009658CD"/>
    <w:rsid w:val="00970C2B"/>
    <w:rsid w:val="0097109C"/>
    <w:rsid w:val="00971400"/>
    <w:rsid w:val="00973103"/>
    <w:rsid w:val="00973E53"/>
    <w:rsid w:val="00975B74"/>
    <w:rsid w:val="00976613"/>
    <w:rsid w:val="0098029A"/>
    <w:rsid w:val="00980D03"/>
    <w:rsid w:val="00981D14"/>
    <w:rsid w:val="009821CF"/>
    <w:rsid w:val="00983BEE"/>
    <w:rsid w:val="00983D11"/>
    <w:rsid w:val="009841C2"/>
    <w:rsid w:val="00984264"/>
    <w:rsid w:val="00987AC4"/>
    <w:rsid w:val="00987EF8"/>
    <w:rsid w:val="009927C5"/>
    <w:rsid w:val="00992A80"/>
    <w:rsid w:val="00993565"/>
    <w:rsid w:val="00994616"/>
    <w:rsid w:val="00994C1A"/>
    <w:rsid w:val="0099765B"/>
    <w:rsid w:val="009A1046"/>
    <w:rsid w:val="009A1144"/>
    <w:rsid w:val="009A1BE3"/>
    <w:rsid w:val="009A20C2"/>
    <w:rsid w:val="009A2498"/>
    <w:rsid w:val="009A2D4F"/>
    <w:rsid w:val="009A336D"/>
    <w:rsid w:val="009A4EE6"/>
    <w:rsid w:val="009A4F7D"/>
    <w:rsid w:val="009A6A07"/>
    <w:rsid w:val="009B040F"/>
    <w:rsid w:val="009B2364"/>
    <w:rsid w:val="009B29E6"/>
    <w:rsid w:val="009B29F0"/>
    <w:rsid w:val="009B34E9"/>
    <w:rsid w:val="009B5263"/>
    <w:rsid w:val="009B5ED8"/>
    <w:rsid w:val="009B7564"/>
    <w:rsid w:val="009C01FD"/>
    <w:rsid w:val="009C077D"/>
    <w:rsid w:val="009C35E0"/>
    <w:rsid w:val="009C62BE"/>
    <w:rsid w:val="009C65CB"/>
    <w:rsid w:val="009C6C28"/>
    <w:rsid w:val="009C70BC"/>
    <w:rsid w:val="009C7B7D"/>
    <w:rsid w:val="009D0154"/>
    <w:rsid w:val="009D34B4"/>
    <w:rsid w:val="009D4C3F"/>
    <w:rsid w:val="009D5BA3"/>
    <w:rsid w:val="009D6153"/>
    <w:rsid w:val="009E049C"/>
    <w:rsid w:val="009E066A"/>
    <w:rsid w:val="009E0C6E"/>
    <w:rsid w:val="009E0E72"/>
    <w:rsid w:val="009E1571"/>
    <w:rsid w:val="009E5206"/>
    <w:rsid w:val="009E5C23"/>
    <w:rsid w:val="009E5F13"/>
    <w:rsid w:val="009E799E"/>
    <w:rsid w:val="009E7BD0"/>
    <w:rsid w:val="009F01D7"/>
    <w:rsid w:val="009F0C52"/>
    <w:rsid w:val="009F12E0"/>
    <w:rsid w:val="009F3442"/>
    <w:rsid w:val="009F3B87"/>
    <w:rsid w:val="009F4081"/>
    <w:rsid w:val="009F4696"/>
    <w:rsid w:val="009F4F70"/>
    <w:rsid w:val="009F51CD"/>
    <w:rsid w:val="009F5403"/>
    <w:rsid w:val="009F54A6"/>
    <w:rsid w:val="009F5A88"/>
    <w:rsid w:val="009F5ADA"/>
    <w:rsid w:val="009F5B18"/>
    <w:rsid w:val="009F62B3"/>
    <w:rsid w:val="009F6E7D"/>
    <w:rsid w:val="009F7133"/>
    <w:rsid w:val="00A0098F"/>
    <w:rsid w:val="00A01B84"/>
    <w:rsid w:val="00A02554"/>
    <w:rsid w:val="00A0357E"/>
    <w:rsid w:val="00A04816"/>
    <w:rsid w:val="00A06CE6"/>
    <w:rsid w:val="00A112FB"/>
    <w:rsid w:val="00A113D6"/>
    <w:rsid w:val="00A136DD"/>
    <w:rsid w:val="00A139D1"/>
    <w:rsid w:val="00A143B2"/>
    <w:rsid w:val="00A14FC7"/>
    <w:rsid w:val="00A15173"/>
    <w:rsid w:val="00A21E6A"/>
    <w:rsid w:val="00A23BB8"/>
    <w:rsid w:val="00A24D47"/>
    <w:rsid w:val="00A24F15"/>
    <w:rsid w:val="00A25A87"/>
    <w:rsid w:val="00A25B84"/>
    <w:rsid w:val="00A26622"/>
    <w:rsid w:val="00A26E66"/>
    <w:rsid w:val="00A27E18"/>
    <w:rsid w:val="00A27E86"/>
    <w:rsid w:val="00A323C6"/>
    <w:rsid w:val="00A33E68"/>
    <w:rsid w:val="00A35208"/>
    <w:rsid w:val="00A36D34"/>
    <w:rsid w:val="00A40231"/>
    <w:rsid w:val="00A40C5A"/>
    <w:rsid w:val="00A41108"/>
    <w:rsid w:val="00A41548"/>
    <w:rsid w:val="00A4192F"/>
    <w:rsid w:val="00A42684"/>
    <w:rsid w:val="00A43FFB"/>
    <w:rsid w:val="00A44568"/>
    <w:rsid w:val="00A44FBB"/>
    <w:rsid w:val="00A4708D"/>
    <w:rsid w:val="00A47A05"/>
    <w:rsid w:val="00A47A9F"/>
    <w:rsid w:val="00A47DE1"/>
    <w:rsid w:val="00A509B8"/>
    <w:rsid w:val="00A51029"/>
    <w:rsid w:val="00A51745"/>
    <w:rsid w:val="00A51D10"/>
    <w:rsid w:val="00A53440"/>
    <w:rsid w:val="00A5392A"/>
    <w:rsid w:val="00A541E2"/>
    <w:rsid w:val="00A56E24"/>
    <w:rsid w:val="00A57148"/>
    <w:rsid w:val="00A60E84"/>
    <w:rsid w:val="00A63660"/>
    <w:rsid w:val="00A6691A"/>
    <w:rsid w:val="00A674E4"/>
    <w:rsid w:val="00A716C0"/>
    <w:rsid w:val="00A71BCD"/>
    <w:rsid w:val="00A73515"/>
    <w:rsid w:val="00A77227"/>
    <w:rsid w:val="00A7757A"/>
    <w:rsid w:val="00A77E4C"/>
    <w:rsid w:val="00A80B23"/>
    <w:rsid w:val="00A8198F"/>
    <w:rsid w:val="00A83AC4"/>
    <w:rsid w:val="00A851D5"/>
    <w:rsid w:val="00A87FD0"/>
    <w:rsid w:val="00A90623"/>
    <w:rsid w:val="00A91456"/>
    <w:rsid w:val="00A92F92"/>
    <w:rsid w:val="00A9376C"/>
    <w:rsid w:val="00A93E2A"/>
    <w:rsid w:val="00A94AA1"/>
    <w:rsid w:val="00A95112"/>
    <w:rsid w:val="00A95136"/>
    <w:rsid w:val="00A953D5"/>
    <w:rsid w:val="00A9677B"/>
    <w:rsid w:val="00A96F48"/>
    <w:rsid w:val="00A97BA7"/>
    <w:rsid w:val="00AA134B"/>
    <w:rsid w:val="00AA1A2F"/>
    <w:rsid w:val="00AA3D8B"/>
    <w:rsid w:val="00AA6301"/>
    <w:rsid w:val="00AA69D0"/>
    <w:rsid w:val="00AA7260"/>
    <w:rsid w:val="00AA72C5"/>
    <w:rsid w:val="00AA755E"/>
    <w:rsid w:val="00AB1F7A"/>
    <w:rsid w:val="00AB256B"/>
    <w:rsid w:val="00AB3039"/>
    <w:rsid w:val="00AB5874"/>
    <w:rsid w:val="00AB5AD4"/>
    <w:rsid w:val="00AB6E1F"/>
    <w:rsid w:val="00AC3C40"/>
    <w:rsid w:val="00AC3C94"/>
    <w:rsid w:val="00AC486C"/>
    <w:rsid w:val="00AC733E"/>
    <w:rsid w:val="00AD0141"/>
    <w:rsid w:val="00AD121D"/>
    <w:rsid w:val="00AD1733"/>
    <w:rsid w:val="00AD4D17"/>
    <w:rsid w:val="00AD631C"/>
    <w:rsid w:val="00AD6601"/>
    <w:rsid w:val="00AD6786"/>
    <w:rsid w:val="00AE0008"/>
    <w:rsid w:val="00AE120B"/>
    <w:rsid w:val="00AE22BE"/>
    <w:rsid w:val="00AE2E19"/>
    <w:rsid w:val="00AE3F14"/>
    <w:rsid w:val="00AE5A12"/>
    <w:rsid w:val="00AF0E72"/>
    <w:rsid w:val="00AF1DE9"/>
    <w:rsid w:val="00AF2D44"/>
    <w:rsid w:val="00AF4D0E"/>
    <w:rsid w:val="00AF526B"/>
    <w:rsid w:val="00AF57F1"/>
    <w:rsid w:val="00AF5FFD"/>
    <w:rsid w:val="00AF67E6"/>
    <w:rsid w:val="00AF75B6"/>
    <w:rsid w:val="00B030C1"/>
    <w:rsid w:val="00B03591"/>
    <w:rsid w:val="00B04991"/>
    <w:rsid w:val="00B05829"/>
    <w:rsid w:val="00B05DAA"/>
    <w:rsid w:val="00B06EE3"/>
    <w:rsid w:val="00B076C2"/>
    <w:rsid w:val="00B07DC5"/>
    <w:rsid w:val="00B11A4E"/>
    <w:rsid w:val="00B13E98"/>
    <w:rsid w:val="00B13F3B"/>
    <w:rsid w:val="00B1559B"/>
    <w:rsid w:val="00B15917"/>
    <w:rsid w:val="00B1629B"/>
    <w:rsid w:val="00B16476"/>
    <w:rsid w:val="00B16743"/>
    <w:rsid w:val="00B17A4E"/>
    <w:rsid w:val="00B17ACC"/>
    <w:rsid w:val="00B17B31"/>
    <w:rsid w:val="00B17B4E"/>
    <w:rsid w:val="00B206C7"/>
    <w:rsid w:val="00B20D6D"/>
    <w:rsid w:val="00B2143C"/>
    <w:rsid w:val="00B23949"/>
    <w:rsid w:val="00B24B6B"/>
    <w:rsid w:val="00B25325"/>
    <w:rsid w:val="00B26692"/>
    <w:rsid w:val="00B26D6F"/>
    <w:rsid w:val="00B27837"/>
    <w:rsid w:val="00B31D4E"/>
    <w:rsid w:val="00B32442"/>
    <w:rsid w:val="00B32640"/>
    <w:rsid w:val="00B32E36"/>
    <w:rsid w:val="00B34627"/>
    <w:rsid w:val="00B34B72"/>
    <w:rsid w:val="00B359EE"/>
    <w:rsid w:val="00B365ED"/>
    <w:rsid w:val="00B3703D"/>
    <w:rsid w:val="00B37C2D"/>
    <w:rsid w:val="00B40138"/>
    <w:rsid w:val="00B40AAF"/>
    <w:rsid w:val="00B41A84"/>
    <w:rsid w:val="00B42DDE"/>
    <w:rsid w:val="00B432D3"/>
    <w:rsid w:val="00B4355F"/>
    <w:rsid w:val="00B44750"/>
    <w:rsid w:val="00B45C28"/>
    <w:rsid w:val="00B46322"/>
    <w:rsid w:val="00B46DA0"/>
    <w:rsid w:val="00B50D3C"/>
    <w:rsid w:val="00B50F5C"/>
    <w:rsid w:val="00B512A1"/>
    <w:rsid w:val="00B517E2"/>
    <w:rsid w:val="00B51BD7"/>
    <w:rsid w:val="00B520B4"/>
    <w:rsid w:val="00B5248F"/>
    <w:rsid w:val="00B53CD7"/>
    <w:rsid w:val="00B54A4E"/>
    <w:rsid w:val="00B55BFD"/>
    <w:rsid w:val="00B56D20"/>
    <w:rsid w:val="00B56EA3"/>
    <w:rsid w:val="00B60B15"/>
    <w:rsid w:val="00B614BB"/>
    <w:rsid w:val="00B61CA0"/>
    <w:rsid w:val="00B61D28"/>
    <w:rsid w:val="00B62A7F"/>
    <w:rsid w:val="00B62D11"/>
    <w:rsid w:val="00B63B7B"/>
    <w:rsid w:val="00B63C40"/>
    <w:rsid w:val="00B646E5"/>
    <w:rsid w:val="00B64ED3"/>
    <w:rsid w:val="00B67F6F"/>
    <w:rsid w:val="00B706E4"/>
    <w:rsid w:val="00B7122B"/>
    <w:rsid w:val="00B72DE5"/>
    <w:rsid w:val="00B72DE9"/>
    <w:rsid w:val="00B737EC"/>
    <w:rsid w:val="00B7483B"/>
    <w:rsid w:val="00B749F3"/>
    <w:rsid w:val="00B74EDC"/>
    <w:rsid w:val="00B750D0"/>
    <w:rsid w:val="00B7630A"/>
    <w:rsid w:val="00B77C25"/>
    <w:rsid w:val="00B81303"/>
    <w:rsid w:val="00B82CAC"/>
    <w:rsid w:val="00B8332D"/>
    <w:rsid w:val="00B83D13"/>
    <w:rsid w:val="00B8446C"/>
    <w:rsid w:val="00B84CCF"/>
    <w:rsid w:val="00B86B99"/>
    <w:rsid w:val="00B92F06"/>
    <w:rsid w:val="00B93568"/>
    <w:rsid w:val="00B95606"/>
    <w:rsid w:val="00B960CA"/>
    <w:rsid w:val="00B96EE6"/>
    <w:rsid w:val="00BA09DE"/>
    <w:rsid w:val="00BA0F81"/>
    <w:rsid w:val="00BA1663"/>
    <w:rsid w:val="00BA3999"/>
    <w:rsid w:val="00BA3D5B"/>
    <w:rsid w:val="00BA5543"/>
    <w:rsid w:val="00BA5573"/>
    <w:rsid w:val="00BA678A"/>
    <w:rsid w:val="00BA69B6"/>
    <w:rsid w:val="00BA7178"/>
    <w:rsid w:val="00BB0EB2"/>
    <w:rsid w:val="00BB3070"/>
    <w:rsid w:val="00BB5961"/>
    <w:rsid w:val="00BB5BC1"/>
    <w:rsid w:val="00BB61A9"/>
    <w:rsid w:val="00BB75ED"/>
    <w:rsid w:val="00BC028E"/>
    <w:rsid w:val="00BC0600"/>
    <w:rsid w:val="00BC1EB0"/>
    <w:rsid w:val="00BC2E86"/>
    <w:rsid w:val="00BC5981"/>
    <w:rsid w:val="00BC6C27"/>
    <w:rsid w:val="00BD1041"/>
    <w:rsid w:val="00BD1BE2"/>
    <w:rsid w:val="00BD1D9A"/>
    <w:rsid w:val="00BD24D9"/>
    <w:rsid w:val="00BD26E6"/>
    <w:rsid w:val="00BD57E3"/>
    <w:rsid w:val="00BD659A"/>
    <w:rsid w:val="00BE01F9"/>
    <w:rsid w:val="00BE0DE3"/>
    <w:rsid w:val="00BE17C1"/>
    <w:rsid w:val="00BE2A40"/>
    <w:rsid w:val="00BE30A7"/>
    <w:rsid w:val="00BE5618"/>
    <w:rsid w:val="00BE6FAD"/>
    <w:rsid w:val="00BE6FF8"/>
    <w:rsid w:val="00BE7927"/>
    <w:rsid w:val="00BF10A3"/>
    <w:rsid w:val="00BF28EE"/>
    <w:rsid w:val="00BF34CE"/>
    <w:rsid w:val="00BF3BBA"/>
    <w:rsid w:val="00BF3E5D"/>
    <w:rsid w:val="00BF4F8A"/>
    <w:rsid w:val="00BF5588"/>
    <w:rsid w:val="00BF5B8C"/>
    <w:rsid w:val="00BF5D40"/>
    <w:rsid w:val="00BF6611"/>
    <w:rsid w:val="00C014F1"/>
    <w:rsid w:val="00C024A7"/>
    <w:rsid w:val="00C02559"/>
    <w:rsid w:val="00C0269D"/>
    <w:rsid w:val="00C0319C"/>
    <w:rsid w:val="00C04FDD"/>
    <w:rsid w:val="00C055B4"/>
    <w:rsid w:val="00C0622D"/>
    <w:rsid w:val="00C065C9"/>
    <w:rsid w:val="00C06739"/>
    <w:rsid w:val="00C06A9F"/>
    <w:rsid w:val="00C0763C"/>
    <w:rsid w:val="00C116DC"/>
    <w:rsid w:val="00C13CC4"/>
    <w:rsid w:val="00C170D3"/>
    <w:rsid w:val="00C172C5"/>
    <w:rsid w:val="00C1763F"/>
    <w:rsid w:val="00C20EB5"/>
    <w:rsid w:val="00C22A7B"/>
    <w:rsid w:val="00C22F2C"/>
    <w:rsid w:val="00C22F85"/>
    <w:rsid w:val="00C23BCA"/>
    <w:rsid w:val="00C2410C"/>
    <w:rsid w:val="00C24FDF"/>
    <w:rsid w:val="00C25885"/>
    <w:rsid w:val="00C26BE4"/>
    <w:rsid w:val="00C277E9"/>
    <w:rsid w:val="00C27B42"/>
    <w:rsid w:val="00C316DD"/>
    <w:rsid w:val="00C32441"/>
    <w:rsid w:val="00C32564"/>
    <w:rsid w:val="00C328EB"/>
    <w:rsid w:val="00C32C11"/>
    <w:rsid w:val="00C341E9"/>
    <w:rsid w:val="00C34EE3"/>
    <w:rsid w:val="00C4057D"/>
    <w:rsid w:val="00C41A42"/>
    <w:rsid w:val="00C42F23"/>
    <w:rsid w:val="00C448C4"/>
    <w:rsid w:val="00C45146"/>
    <w:rsid w:val="00C455E0"/>
    <w:rsid w:val="00C45F3D"/>
    <w:rsid w:val="00C46E63"/>
    <w:rsid w:val="00C5016A"/>
    <w:rsid w:val="00C512D0"/>
    <w:rsid w:val="00C521D6"/>
    <w:rsid w:val="00C54649"/>
    <w:rsid w:val="00C55F4B"/>
    <w:rsid w:val="00C5630C"/>
    <w:rsid w:val="00C563E6"/>
    <w:rsid w:val="00C56F57"/>
    <w:rsid w:val="00C57262"/>
    <w:rsid w:val="00C57F69"/>
    <w:rsid w:val="00C61B75"/>
    <w:rsid w:val="00C61C35"/>
    <w:rsid w:val="00C623AB"/>
    <w:rsid w:val="00C63478"/>
    <w:rsid w:val="00C63998"/>
    <w:rsid w:val="00C6517E"/>
    <w:rsid w:val="00C65C86"/>
    <w:rsid w:val="00C664DB"/>
    <w:rsid w:val="00C6743F"/>
    <w:rsid w:val="00C6788A"/>
    <w:rsid w:val="00C710DD"/>
    <w:rsid w:val="00C7156A"/>
    <w:rsid w:val="00C72EA8"/>
    <w:rsid w:val="00C73C9C"/>
    <w:rsid w:val="00C75245"/>
    <w:rsid w:val="00C767F5"/>
    <w:rsid w:val="00C80089"/>
    <w:rsid w:val="00C803D7"/>
    <w:rsid w:val="00C80A0F"/>
    <w:rsid w:val="00C80C10"/>
    <w:rsid w:val="00C81E04"/>
    <w:rsid w:val="00C820AE"/>
    <w:rsid w:val="00C838E2"/>
    <w:rsid w:val="00C83EC1"/>
    <w:rsid w:val="00C84839"/>
    <w:rsid w:val="00C85201"/>
    <w:rsid w:val="00C85B71"/>
    <w:rsid w:val="00C86290"/>
    <w:rsid w:val="00C8759D"/>
    <w:rsid w:val="00C87CCF"/>
    <w:rsid w:val="00C90F72"/>
    <w:rsid w:val="00C92813"/>
    <w:rsid w:val="00C94012"/>
    <w:rsid w:val="00C94FDD"/>
    <w:rsid w:val="00C952E2"/>
    <w:rsid w:val="00C96FEB"/>
    <w:rsid w:val="00CA0872"/>
    <w:rsid w:val="00CA0CB2"/>
    <w:rsid w:val="00CA0F2A"/>
    <w:rsid w:val="00CA1CC1"/>
    <w:rsid w:val="00CA286D"/>
    <w:rsid w:val="00CA2FD7"/>
    <w:rsid w:val="00CA40EB"/>
    <w:rsid w:val="00CA4B40"/>
    <w:rsid w:val="00CA5044"/>
    <w:rsid w:val="00CA5BED"/>
    <w:rsid w:val="00CA65AC"/>
    <w:rsid w:val="00CA71FE"/>
    <w:rsid w:val="00CA7727"/>
    <w:rsid w:val="00CA7A75"/>
    <w:rsid w:val="00CB09F1"/>
    <w:rsid w:val="00CB2BA2"/>
    <w:rsid w:val="00CB2C6C"/>
    <w:rsid w:val="00CB4805"/>
    <w:rsid w:val="00CB4873"/>
    <w:rsid w:val="00CB4B44"/>
    <w:rsid w:val="00CB4C9A"/>
    <w:rsid w:val="00CB62DE"/>
    <w:rsid w:val="00CB63CE"/>
    <w:rsid w:val="00CB6DDF"/>
    <w:rsid w:val="00CC0626"/>
    <w:rsid w:val="00CC187E"/>
    <w:rsid w:val="00CC2136"/>
    <w:rsid w:val="00CC268C"/>
    <w:rsid w:val="00CC35EF"/>
    <w:rsid w:val="00CC395E"/>
    <w:rsid w:val="00CC3CC2"/>
    <w:rsid w:val="00CC5521"/>
    <w:rsid w:val="00CC6FE9"/>
    <w:rsid w:val="00CC7977"/>
    <w:rsid w:val="00CD0DDA"/>
    <w:rsid w:val="00CD1579"/>
    <w:rsid w:val="00CD1E57"/>
    <w:rsid w:val="00CD2598"/>
    <w:rsid w:val="00CD2BBB"/>
    <w:rsid w:val="00CD2F39"/>
    <w:rsid w:val="00CD323D"/>
    <w:rsid w:val="00CD3595"/>
    <w:rsid w:val="00CD3B11"/>
    <w:rsid w:val="00CD4CC2"/>
    <w:rsid w:val="00CE0825"/>
    <w:rsid w:val="00CE15FA"/>
    <w:rsid w:val="00CE24A0"/>
    <w:rsid w:val="00CE280E"/>
    <w:rsid w:val="00CE307A"/>
    <w:rsid w:val="00CE49CB"/>
    <w:rsid w:val="00CE5408"/>
    <w:rsid w:val="00CE5639"/>
    <w:rsid w:val="00CE7658"/>
    <w:rsid w:val="00CE7B13"/>
    <w:rsid w:val="00CF0050"/>
    <w:rsid w:val="00CF126D"/>
    <w:rsid w:val="00CF1778"/>
    <w:rsid w:val="00CF18C1"/>
    <w:rsid w:val="00CF403C"/>
    <w:rsid w:val="00CF47AF"/>
    <w:rsid w:val="00CF4FFC"/>
    <w:rsid w:val="00CF5023"/>
    <w:rsid w:val="00CF5483"/>
    <w:rsid w:val="00CF7143"/>
    <w:rsid w:val="00D00129"/>
    <w:rsid w:val="00D0081B"/>
    <w:rsid w:val="00D00F6F"/>
    <w:rsid w:val="00D02602"/>
    <w:rsid w:val="00D03BE0"/>
    <w:rsid w:val="00D04D64"/>
    <w:rsid w:val="00D05687"/>
    <w:rsid w:val="00D05BA1"/>
    <w:rsid w:val="00D05F32"/>
    <w:rsid w:val="00D11CE8"/>
    <w:rsid w:val="00D120E2"/>
    <w:rsid w:val="00D12DF3"/>
    <w:rsid w:val="00D13049"/>
    <w:rsid w:val="00D13C85"/>
    <w:rsid w:val="00D14972"/>
    <w:rsid w:val="00D15D35"/>
    <w:rsid w:val="00D16366"/>
    <w:rsid w:val="00D163A1"/>
    <w:rsid w:val="00D16B4C"/>
    <w:rsid w:val="00D17E94"/>
    <w:rsid w:val="00D211A4"/>
    <w:rsid w:val="00D2216F"/>
    <w:rsid w:val="00D22736"/>
    <w:rsid w:val="00D236DA"/>
    <w:rsid w:val="00D237B5"/>
    <w:rsid w:val="00D23DCE"/>
    <w:rsid w:val="00D24076"/>
    <w:rsid w:val="00D2430E"/>
    <w:rsid w:val="00D24DFC"/>
    <w:rsid w:val="00D25009"/>
    <w:rsid w:val="00D26C24"/>
    <w:rsid w:val="00D26FAD"/>
    <w:rsid w:val="00D2772F"/>
    <w:rsid w:val="00D30D75"/>
    <w:rsid w:val="00D31D9D"/>
    <w:rsid w:val="00D32042"/>
    <w:rsid w:val="00D3218B"/>
    <w:rsid w:val="00D334E3"/>
    <w:rsid w:val="00D34369"/>
    <w:rsid w:val="00D36499"/>
    <w:rsid w:val="00D36526"/>
    <w:rsid w:val="00D36A01"/>
    <w:rsid w:val="00D36AE5"/>
    <w:rsid w:val="00D37838"/>
    <w:rsid w:val="00D406AC"/>
    <w:rsid w:val="00D41FF0"/>
    <w:rsid w:val="00D42074"/>
    <w:rsid w:val="00D4226D"/>
    <w:rsid w:val="00D4325C"/>
    <w:rsid w:val="00D432DC"/>
    <w:rsid w:val="00D43B01"/>
    <w:rsid w:val="00D451D2"/>
    <w:rsid w:val="00D4635F"/>
    <w:rsid w:val="00D475F7"/>
    <w:rsid w:val="00D47E0E"/>
    <w:rsid w:val="00D47EC5"/>
    <w:rsid w:val="00D508CB"/>
    <w:rsid w:val="00D51CB3"/>
    <w:rsid w:val="00D51ED4"/>
    <w:rsid w:val="00D51F5C"/>
    <w:rsid w:val="00D52C44"/>
    <w:rsid w:val="00D52F37"/>
    <w:rsid w:val="00D54128"/>
    <w:rsid w:val="00D546C7"/>
    <w:rsid w:val="00D54865"/>
    <w:rsid w:val="00D5495B"/>
    <w:rsid w:val="00D55688"/>
    <w:rsid w:val="00D56140"/>
    <w:rsid w:val="00D57316"/>
    <w:rsid w:val="00D57453"/>
    <w:rsid w:val="00D60406"/>
    <w:rsid w:val="00D60458"/>
    <w:rsid w:val="00D60964"/>
    <w:rsid w:val="00D62338"/>
    <w:rsid w:val="00D62621"/>
    <w:rsid w:val="00D63A53"/>
    <w:rsid w:val="00D64B88"/>
    <w:rsid w:val="00D6629E"/>
    <w:rsid w:val="00D669D9"/>
    <w:rsid w:val="00D6717D"/>
    <w:rsid w:val="00D67C1C"/>
    <w:rsid w:val="00D70D2D"/>
    <w:rsid w:val="00D71C57"/>
    <w:rsid w:val="00D722F1"/>
    <w:rsid w:val="00D72A92"/>
    <w:rsid w:val="00D72F83"/>
    <w:rsid w:val="00D739E0"/>
    <w:rsid w:val="00D73FE2"/>
    <w:rsid w:val="00D75D16"/>
    <w:rsid w:val="00D77362"/>
    <w:rsid w:val="00D80BFD"/>
    <w:rsid w:val="00D81D59"/>
    <w:rsid w:val="00D84B95"/>
    <w:rsid w:val="00D86170"/>
    <w:rsid w:val="00D86523"/>
    <w:rsid w:val="00D8688E"/>
    <w:rsid w:val="00D86F98"/>
    <w:rsid w:val="00D90E26"/>
    <w:rsid w:val="00D9182C"/>
    <w:rsid w:val="00D97938"/>
    <w:rsid w:val="00DA14D6"/>
    <w:rsid w:val="00DA19AA"/>
    <w:rsid w:val="00DA5851"/>
    <w:rsid w:val="00DA7E3D"/>
    <w:rsid w:val="00DB03C5"/>
    <w:rsid w:val="00DB110C"/>
    <w:rsid w:val="00DB1CCB"/>
    <w:rsid w:val="00DB21D4"/>
    <w:rsid w:val="00DB28CB"/>
    <w:rsid w:val="00DB296D"/>
    <w:rsid w:val="00DB2E05"/>
    <w:rsid w:val="00DB324D"/>
    <w:rsid w:val="00DB3A2C"/>
    <w:rsid w:val="00DB7715"/>
    <w:rsid w:val="00DB79F8"/>
    <w:rsid w:val="00DC209C"/>
    <w:rsid w:val="00DC2C3B"/>
    <w:rsid w:val="00DC4025"/>
    <w:rsid w:val="00DC4F88"/>
    <w:rsid w:val="00DD1A7D"/>
    <w:rsid w:val="00DD44DD"/>
    <w:rsid w:val="00DD67BA"/>
    <w:rsid w:val="00DD6BA2"/>
    <w:rsid w:val="00DD77EC"/>
    <w:rsid w:val="00DD7DA7"/>
    <w:rsid w:val="00DE23FE"/>
    <w:rsid w:val="00DE266E"/>
    <w:rsid w:val="00DE6CE3"/>
    <w:rsid w:val="00DF0618"/>
    <w:rsid w:val="00DF1846"/>
    <w:rsid w:val="00DF24AA"/>
    <w:rsid w:val="00DF4670"/>
    <w:rsid w:val="00DF527F"/>
    <w:rsid w:val="00DF67A4"/>
    <w:rsid w:val="00E002E3"/>
    <w:rsid w:val="00E026E0"/>
    <w:rsid w:val="00E040AE"/>
    <w:rsid w:val="00E052F9"/>
    <w:rsid w:val="00E06BDF"/>
    <w:rsid w:val="00E1003D"/>
    <w:rsid w:val="00E10427"/>
    <w:rsid w:val="00E11C52"/>
    <w:rsid w:val="00E12C24"/>
    <w:rsid w:val="00E131B4"/>
    <w:rsid w:val="00E1374A"/>
    <w:rsid w:val="00E13E8C"/>
    <w:rsid w:val="00E14095"/>
    <w:rsid w:val="00E155B8"/>
    <w:rsid w:val="00E178B8"/>
    <w:rsid w:val="00E205E3"/>
    <w:rsid w:val="00E2150D"/>
    <w:rsid w:val="00E2253C"/>
    <w:rsid w:val="00E2310F"/>
    <w:rsid w:val="00E23132"/>
    <w:rsid w:val="00E26122"/>
    <w:rsid w:val="00E26517"/>
    <w:rsid w:val="00E2742C"/>
    <w:rsid w:val="00E27E04"/>
    <w:rsid w:val="00E309F1"/>
    <w:rsid w:val="00E30BE3"/>
    <w:rsid w:val="00E332A7"/>
    <w:rsid w:val="00E34057"/>
    <w:rsid w:val="00E3413B"/>
    <w:rsid w:val="00E3425B"/>
    <w:rsid w:val="00E34B5D"/>
    <w:rsid w:val="00E35FC2"/>
    <w:rsid w:val="00E363D0"/>
    <w:rsid w:val="00E36573"/>
    <w:rsid w:val="00E40F1D"/>
    <w:rsid w:val="00E42014"/>
    <w:rsid w:val="00E42024"/>
    <w:rsid w:val="00E426D6"/>
    <w:rsid w:val="00E42A19"/>
    <w:rsid w:val="00E43159"/>
    <w:rsid w:val="00E43D1B"/>
    <w:rsid w:val="00E448BD"/>
    <w:rsid w:val="00E44E18"/>
    <w:rsid w:val="00E45F91"/>
    <w:rsid w:val="00E4639F"/>
    <w:rsid w:val="00E469CB"/>
    <w:rsid w:val="00E47F15"/>
    <w:rsid w:val="00E50CA2"/>
    <w:rsid w:val="00E52107"/>
    <w:rsid w:val="00E53078"/>
    <w:rsid w:val="00E531BC"/>
    <w:rsid w:val="00E53395"/>
    <w:rsid w:val="00E559A9"/>
    <w:rsid w:val="00E5617A"/>
    <w:rsid w:val="00E56222"/>
    <w:rsid w:val="00E562F7"/>
    <w:rsid w:val="00E56EFE"/>
    <w:rsid w:val="00E571CF"/>
    <w:rsid w:val="00E6037E"/>
    <w:rsid w:val="00E610B1"/>
    <w:rsid w:val="00E6300D"/>
    <w:rsid w:val="00E6462D"/>
    <w:rsid w:val="00E64821"/>
    <w:rsid w:val="00E64A6D"/>
    <w:rsid w:val="00E66E11"/>
    <w:rsid w:val="00E67732"/>
    <w:rsid w:val="00E700AE"/>
    <w:rsid w:val="00E70EE6"/>
    <w:rsid w:val="00E72145"/>
    <w:rsid w:val="00E7249A"/>
    <w:rsid w:val="00E72715"/>
    <w:rsid w:val="00E7414E"/>
    <w:rsid w:val="00E744C3"/>
    <w:rsid w:val="00E77592"/>
    <w:rsid w:val="00E80D54"/>
    <w:rsid w:val="00E827F8"/>
    <w:rsid w:val="00E82C15"/>
    <w:rsid w:val="00E82FB2"/>
    <w:rsid w:val="00E8300B"/>
    <w:rsid w:val="00E834EE"/>
    <w:rsid w:val="00E864EB"/>
    <w:rsid w:val="00E87C0A"/>
    <w:rsid w:val="00E87D87"/>
    <w:rsid w:val="00E87E84"/>
    <w:rsid w:val="00E920F8"/>
    <w:rsid w:val="00E92CF1"/>
    <w:rsid w:val="00E93EDF"/>
    <w:rsid w:val="00E9543F"/>
    <w:rsid w:val="00E96062"/>
    <w:rsid w:val="00E961DF"/>
    <w:rsid w:val="00E972E1"/>
    <w:rsid w:val="00EA12A9"/>
    <w:rsid w:val="00EA1DDE"/>
    <w:rsid w:val="00EA2EB8"/>
    <w:rsid w:val="00EA4799"/>
    <w:rsid w:val="00EA4802"/>
    <w:rsid w:val="00EA4A41"/>
    <w:rsid w:val="00EA662C"/>
    <w:rsid w:val="00EA74CB"/>
    <w:rsid w:val="00EA762B"/>
    <w:rsid w:val="00EA7E17"/>
    <w:rsid w:val="00EA7EBB"/>
    <w:rsid w:val="00EB0823"/>
    <w:rsid w:val="00EB1124"/>
    <w:rsid w:val="00EB1ADA"/>
    <w:rsid w:val="00EB1DFB"/>
    <w:rsid w:val="00EB24E8"/>
    <w:rsid w:val="00EB2C40"/>
    <w:rsid w:val="00EB37BA"/>
    <w:rsid w:val="00EB527E"/>
    <w:rsid w:val="00EB5426"/>
    <w:rsid w:val="00EB74F7"/>
    <w:rsid w:val="00EC0D34"/>
    <w:rsid w:val="00EC29E4"/>
    <w:rsid w:val="00EC35E6"/>
    <w:rsid w:val="00EC44A2"/>
    <w:rsid w:val="00EC547B"/>
    <w:rsid w:val="00ED02C4"/>
    <w:rsid w:val="00ED0CF3"/>
    <w:rsid w:val="00ED1567"/>
    <w:rsid w:val="00ED49E8"/>
    <w:rsid w:val="00ED51C9"/>
    <w:rsid w:val="00ED5361"/>
    <w:rsid w:val="00ED53DC"/>
    <w:rsid w:val="00EE015B"/>
    <w:rsid w:val="00EE0748"/>
    <w:rsid w:val="00EE0CC1"/>
    <w:rsid w:val="00EE0D3D"/>
    <w:rsid w:val="00EE1FC7"/>
    <w:rsid w:val="00EE2EE0"/>
    <w:rsid w:val="00EE2F6C"/>
    <w:rsid w:val="00EE31B9"/>
    <w:rsid w:val="00EE3366"/>
    <w:rsid w:val="00EE33E0"/>
    <w:rsid w:val="00EE44B1"/>
    <w:rsid w:val="00EE4549"/>
    <w:rsid w:val="00EE4756"/>
    <w:rsid w:val="00EE530F"/>
    <w:rsid w:val="00EE5D30"/>
    <w:rsid w:val="00EE5EB1"/>
    <w:rsid w:val="00EE5F76"/>
    <w:rsid w:val="00EE6D76"/>
    <w:rsid w:val="00EF0F5E"/>
    <w:rsid w:val="00EF0FFE"/>
    <w:rsid w:val="00EF1270"/>
    <w:rsid w:val="00EF31EC"/>
    <w:rsid w:val="00EF3E96"/>
    <w:rsid w:val="00EF40E2"/>
    <w:rsid w:val="00EF4D88"/>
    <w:rsid w:val="00EF6356"/>
    <w:rsid w:val="00EF6568"/>
    <w:rsid w:val="00EF7560"/>
    <w:rsid w:val="00F00568"/>
    <w:rsid w:val="00F007E0"/>
    <w:rsid w:val="00F016D0"/>
    <w:rsid w:val="00F01D9C"/>
    <w:rsid w:val="00F026E6"/>
    <w:rsid w:val="00F02D99"/>
    <w:rsid w:val="00F02DE7"/>
    <w:rsid w:val="00F03140"/>
    <w:rsid w:val="00F035E8"/>
    <w:rsid w:val="00F039F1"/>
    <w:rsid w:val="00F03B13"/>
    <w:rsid w:val="00F047C2"/>
    <w:rsid w:val="00F05D36"/>
    <w:rsid w:val="00F06249"/>
    <w:rsid w:val="00F06450"/>
    <w:rsid w:val="00F06F2E"/>
    <w:rsid w:val="00F07975"/>
    <w:rsid w:val="00F1201E"/>
    <w:rsid w:val="00F12AD5"/>
    <w:rsid w:val="00F13D18"/>
    <w:rsid w:val="00F13E0E"/>
    <w:rsid w:val="00F14604"/>
    <w:rsid w:val="00F17D9C"/>
    <w:rsid w:val="00F21D36"/>
    <w:rsid w:val="00F23255"/>
    <w:rsid w:val="00F25CA8"/>
    <w:rsid w:val="00F27136"/>
    <w:rsid w:val="00F306B6"/>
    <w:rsid w:val="00F3092C"/>
    <w:rsid w:val="00F30C18"/>
    <w:rsid w:val="00F31A17"/>
    <w:rsid w:val="00F32892"/>
    <w:rsid w:val="00F32EBD"/>
    <w:rsid w:val="00F335E7"/>
    <w:rsid w:val="00F34FFE"/>
    <w:rsid w:val="00F3673D"/>
    <w:rsid w:val="00F36D45"/>
    <w:rsid w:val="00F4156E"/>
    <w:rsid w:val="00F42789"/>
    <w:rsid w:val="00F4287F"/>
    <w:rsid w:val="00F42C15"/>
    <w:rsid w:val="00F42F33"/>
    <w:rsid w:val="00F442BC"/>
    <w:rsid w:val="00F44D46"/>
    <w:rsid w:val="00F44DBE"/>
    <w:rsid w:val="00F47D48"/>
    <w:rsid w:val="00F50343"/>
    <w:rsid w:val="00F51D0F"/>
    <w:rsid w:val="00F52275"/>
    <w:rsid w:val="00F53A76"/>
    <w:rsid w:val="00F53D4A"/>
    <w:rsid w:val="00F53D59"/>
    <w:rsid w:val="00F5438A"/>
    <w:rsid w:val="00F5459B"/>
    <w:rsid w:val="00F54A7F"/>
    <w:rsid w:val="00F550F6"/>
    <w:rsid w:val="00F5733A"/>
    <w:rsid w:val="00F60A19"/>
    <w:rsid w:val="00F614CF"/>
    <w:rsid w:val="00F6169B"/>
    <w:rsid w:val="00F63862"/>
    <w:rsid w:val="00F63D5F"/>
    <w:rsid w:val="00F64385"/>
    <w:rsid w:val="00F64CCD"/>
    <w:rsid w:val="00F64DBC"/>
    <w:rsid w:val="00F65294"/>
    <w:rsid w:val="00F65B1F"/>
    <w:rsid w:val="00F6614E"/>
    <w:rsid w:val="00F66380"/>
    <w:rsid w:val="00F66800"/>
    <w:rsid w:val="00F669C7"/>
    <w:rsid w:val="00F71257"/>
    <w:rsid w:val="00F73E9C"/>
    <w:rsid w:val="00F776FE"/>
    <w:rsid w:val="00F80BC9"/>
    <w:rsid w:val="00F80ECB"/>
    <w:rsid w:val="00F81337"/>
    <w:rsid w:val="00F82150"/>
    <w:rsid w:val="00F835F8"/>
    <w:rsid w:val="00F84425"/>
    <w:rsid w:val="00F8586E"/>
    <w:rsid w:val="00F858C8"/>
    <w:rsid w:val="00F86F01"/>
    <w:rsid w:val="00F903D2"/>
    <w:rsid w:val="00F9055C"/>
    <w:rsid w:val="00F90860"/>
    <w:rsid w:val="00F93408"/>
    <w:rsid w:val="00F944B6"/>
    <w:rsid w:val="00F94E23"/>
    <w:rsid w:val="00F97212"/>
    <w:rsid w:val="00FA14F5"/>
    <w:rsid w:val="00FA27AC"/>
    <w:rsid w:val="00FA30B6"/>
    <w:rsid w:val="00FA3D45"/>
    <w:rsid w:val="00FA3EFD"/>
    <w:rsid w:val="00FA4506"/>
    <w:rsid w:val="00FA5F3D"/>
    <w:rsid w:val="00FA603C"/>
    <w:rsid w:val="00FA68B3"/>
    <w:rsid w:val="00FA7F94"/>
    <w:rsid w:val="00FB0C3A"/>
    <w:rsid w:val="00FB135F"/>
    <w:rsid w:val="00FB370B"/>
    <w:rsid w:val="00FB6262"/>
    <w:rsid w:val="00FB6764"/>
    <w:rsid w:val="00FB7481"/>
    <w:rsid w:val="00FB7D7B"/>
    <w:rsid w:val="00FC16A3"/>
    <w:rsid w:val="00FC1847"/>
    <w:rsid w:val="00FC25A5"/>
    <w:rsid w:val="00FC27C9"/>
    <w:rsid w:val="00FC4076"/>
    <w:rsid w:val="00FC4EE7"/>
    <w:rsid w:val="00FC5746"/>
    <w:rsid w:val="00FC61AD"/>
    <w:rsid w:val="00FC732E"/>
    <w:rsid w:val="00FD0585"/>
    <w:rsid w:val="00FD0858"/>
    <w:rsid w:val="00FD0925"/>
    <w:rsid w:val="00FD2062"/>
    <w:rsid w:val="00FD2493"/>
    <w:rsid w:val="00FD2EA6"/>
    <w:rsid w:val="00FD3317"/>
    <w:rsid w:val="00FD3D80"/>
    <w:rsid w:val="00FD5046"/>
    <w:rsid w:val="00FD6078"/>
    <w:rsid w:val="00FD6DEC"/>
    <w:rsid w:val="00FE1B1C"/>
    <w:rsid w:val="00FE1BDA"/>
    <w:rsid w:val="00FE22C9"/>
    <w:rsid w:val="00FE2BA7"/>
    <w:rsid w:val="00FE2F0B"/>
    <w:rsid w:val="00FE379C"/>
    <w:rsid w:val="00FE3A9D"/>
    <w:rsid w:val="00FE42FD"/>
    <w:rsid w:val="00FE44DA"/>
    <w:rsid w:val="00FE5F63"/>
    <w:rsid w:val="00FE784A"/>
    <w:rsid w:val="00FE7939"/>
    <w:rsid w:val="00FE7EAB"/>
    <w:rsid w:val="00FE7F17"/>
    <w:rsid w:val="00FF15A5"/>
    <w:rsid w:val="00FF2AD9"/>
    <w:rsid w:val="00FF3E9D"/>
    <w:rsid w:val="00FF41D2"/>
    <w:rsid w:val="00FF4481"/>
    <w:rsid w:val="00FF517B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3DF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Char"/>
    <w:uiPriority w:val="9"/>
    <w:qFormat/>
    <w:rsid w:val="002D50FA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0">
    <w:name w:val="heading 2"/>
    <w:basedOn w:val="10"/>
    <w:next w:val="a1"/>
    <w:link w:val="2Char"/>
    <w:uiPriority w:val="9"/>
    <w:unhideWhenUsed/>
    <w:qFormat/>
    <w:rsid w:val="00D60964"/>
    <w:pPr>
      <w:spacing w:beforeLines="0" w:before="0" w:afterLines="0" w:after="0" w:line="360" w:lineRule="auto"/>
      <w:outlineLvl w:val="1"/>
    </w:pPr>
    <w:rPr>
      <w:sz w:val="28"/>
    </w:rPr>
  </w:style>
  <w:style w:type="paragraph" w:styleId="30">
    <w:name w:val="heading 3"/>
    <w:basedOn w:val="20"/>
    <w:next w:val="a1"/>
    <w:link w:val="3Char"/>
    <w:uiPriority w:val="9"/>
    <w:unhideWhenUsed/>
    <w:qFormat/>
    <w:rsid w:val="00435488"/>
    <w:pPr>
      <w:outlineLvl w:val="2"/>
    </w:pPr>
    <w:rPr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rsid w:val="0096061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rsid w:val="002D50FA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2"/>
    <w:link w:val="20"/>
    <w:uiPriority w:val="9"/>
    <w:rsid w:val="00D60964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5">
    <w:name w:val="Title"/>
    <w:aliases w:val="参考文献"/>
    <w:basedOn w:val="a1"/>
    <w:next w:val="a1"/>
    <w:link w:val="Char"/>
    <w:uiPriority w:val="10"/>
    <w:qFormat/>
    <w:rsid w:val="00FE44DA"/>
    <w:pPr>
      <w:spacing w:line="240" w:lineRule="auto"/>
      <w:ind w:firstLineChars="0" w:firstLine="0"/>
      <w:jc w:val="center"/>
      <w:outlineLvl w:val="0"/>
    </w:pPr>
    <w:rPr>
      <w:rFonts w:eastAsia="黑体" w:cstheme="majorBidi"/>
      <w:b/>
      <w:bCs/>
      <w:spacing w:val="100"/>
      <w:sz w:val="30"/>
      <w:szCs w:val="32"/>
    </w:rPr>
  </w:style>
  <w:style w:type="character" w:customStyle="1" w:styleId="Char">
    <w:name w:val="标题 Char"/>
    <w:aliases w:val="参考文献 Char"/>
    <w:basedOn w:val="a2"/>
    <w:link w:val="a5"/>
    <w:uiPriority w:val="10"/>
    <w:rsid w:val="00FE44DA"/>
    <w:rPr>
      <w:rFonts w:ascii="Times New Roman" w:eastAsia="黑体" w:hAnsi="Times New Roman" w:cstheme="majorBidi"/>
      <w:b/>
      <w:bCs/>
      <w:spacing w:val="100"/>
      <w:sz w:val="30"/>
      <w:szCs w:val="32"/>
    </w:rPr>
  </w:style>
  <w:style w:type="character" w:customStyle="1" w:styleId="3Char">
    <w:name w:val="标题 3 Char"/>
    <w:basedOn w:val="a2"/>
    <w:link w:val="30"/>
    <w:uiPriority w:val="9"/>
    <w:rsid w:val="00435488"/>
    <w:rPr>
      <w:rFonts w:ascii="Times New Roman" w:eastAsia="黑体" w:hAnsi="Times New Roman"/>
      <w:b/>
      <w:bCs/>
      <w:kern w:val="44"/>
      <w:sz w:val="24"/>
      <w:szCs w:val="44"/>
    </w:rPr>
  </w:style>
  <w:style w:type="paragraph" w:styleId="TOC">
    <w:name w:val="TOC Heading"/>
    <w:basedOn w:val="10"/>
    <w:next w:val="a1"/>
    <w:uiPriority w:val="39"/>
    <w:unhideWhenUsed/>
    <w:qFormat/>
    <w:rsid w:val="003C0640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qFormat/>
    <w:rsid w:val="002908B2"/>
    <w:pPr>
      <w:tabs>
        <w:tab w:val="right" w:leader="dot" w:pos="9628"/>
      </w:tabs>
      <w:spacing w:line="360" w:lineRule="exact"/>
      <w:ind w:firstLineChars="0" w:firstLine="0"/>
      <w:jc w:val="left"/>
    </w:pPr>
    <w:rPr>
      <w:rFonts w:cstheme="minorHAnsi"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qFormat/>
    <w:rsid w:val="0010020F"/>
    <w:pPr>
      <w:spacing w:line="360" w:lineRule="exact"/>
      <w:ind w:firstLineChars="0" w:firstLine="0"/>
      <w:jc w:val="left"/>
    </w:pPr>
    <w:rPr>
      <w:rFonts w:cstheme="minorHAnsi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1415C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6">
    <w:name w:val="Hyperlink"/>
    <w:basedOn w:val="a2"/>
    <w:uiPriority w:val="99"/>
    <w:unhideWhenUsed/>
    <w:rsid w:val="003C0640"/>
    <w:rPr>
      <w:color w:val="0000FF" w:themeColor="hyperlink"/>
      <w:u w:val="single"/>
    </w:rPr>
  </w:style>
  <w:style w:type="paragraph" w:styleId="a7">
    <w:name w:val="Balloon Text"/>
    <w:basedOn w:val="a1"/>
    <w:link w:val="Char0"/>
    <w:uiPriority w:val="99"/>
    <w:semiHidden/>
    <w:unhideWhenUsed/>
    <w:rsid w:val="003C0640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3C0640"/>
    <w:rPr>
      <w:rFonts w:ascii="Times New Roman" w:hAnsi="Times New Roman"/>
      <w:sz w:val="18"/>
      <w:szCs w:val="18"/>
    </w:rPr>
  </w:style>
  <w:style w:type="paragraph" w:styleId="a0">
    <w:name w:val="Subtitle"/>
    <w:aliases w:val="附录"/>
    <w:basedOn w:val="a1"/>
    <w:next w:val="a1"/>
    <w:link w:val="Char1"/>
    <w:uiPriority w:val="11"/>
    <w:qFormat/>
    <w:rsid w:val="009E5F13"/>
    <w:pPr>
      <w:numPr>
        <w:numId w:val="43"/>
      </w:numPr>
      <w:spacing w:line="240" w:lineRule="auto"/>
      <w:ind w:firstLineChars="0" w:firstLine="0"/>
      <w:jc w:val="left"/>
      <w:outlineLvl w:val="0"/>
    </w:pPr>
    <w:rPr>
      <w:rFonts w:eastAsia="黑体" w:cstheme="majorBidi"/>
      <w:b/>
      <w:bCs/>
      <w:kern w:val="28"/>
      <w:sz w:val="30"/>
      <w:szCs w:val="32"/>
    </w:rPr>
  </w:style>
  <w:style w:type="character" w:customStyle="1" w:styleId="Char1">
    <w:name w:val="副标题 Char"/>
    <w:aliases w:val="附录 Char"/>
    <w:basedOn w:val="a2"/>
    <w:link w:val="a0"/>
    <w:uiPriority w:val="11"/>
    <w:rsid w:val="009E5F13"/>
    <w:rPr>
      <w:rFonts w:ascii="Times New Roman" w:eastAsia="黑体" w:hAnsi="Times New Roman" w:cstheme="majorBidi"/>
      <w:b/>
      <w:bCs/>
      <w:kern w:val="28"/>
      <w:sz w:val="30"/>
      <w:szCs w:val="32"/>
    </w:rPr>
  </w:style>
  <w:style w:type="paragraph" w:styleId="a8">
    <w:name w:val="Date"/>
    <w:basedOn w:val="a1"/>
    <w:next w:val="a1"/>
    <w:link w:val="Char2"/>
    <w:uiPriority w:val="99"/>
    <w:semiHidden/>
    <w:unhideWhenUsed/>
    <w:rsid w:val="00CC7977"/>
    <w:pPr>
      <w:ind w:leftChars="2500" w:left="100"/>
    </w:pPr>
  </w:style>
  <w:style w:type="character" w:customStyle="1" w:styleId="Char2">
    <w:name w:val="日期 Char"/>
    <w:basedOn w:val="a2"/>
    <w:link w:val="a8"/>
    <w:uiPriority w:val="99"/>
    <w:semiHidden/>
    <w:rsid w:val="00CC7977"/>
    <w:rPr>
      <w:rFonts w:ascii="Times New Roman" w:hAnsi="Times New Roman"/>
      <w:sz w:val="24"/>
    </w:rPr>
  </w:style>
  <w:style w:type="paragraph" w:styleId="a9">
    <w:name w:val="header"/>
    <w:basedOn w:val="a1"/>
    <w:link w:val="Char3"/>
    <w:uiPriority w:val="99"/>
    <w:unhideWhenUsed/>
    <w:rsid w:val="000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9"/>
    <w:uiPriority w:val="99"/>
    <w:rsid w:val="000F712A"/>
    <w:rPr>
      <w:rFonts w:ascii="Times New Roman" w:hAnsi="Times New Roman"/>
      <w:sz w:val="18"/>
      <w:szCs w:val="18"/>
    </w:rPr>
  </w:style>
  <w:style w:type="paragraph" w:styleId="aa">
    <w:name w:val="footer"/>
    <w:basedOn w:val="a1"/>
    <w:link w:val="Char4"/>
    <w:uiPriority w:val="99"/>
    <w:unhideWhenUsed/>
    <w:rsid w:val="000F71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a"/>
    <w:uiPriority w:val="99"/>
    <w:rsid w:val="000F712A"/>
    <w:rPr>
      <w:rFonts w:ascii="Times New Roman" w:hAnsi="Times New Roman"/>
      <w:sz w:val="18"/>
      <w:szCs w:val="18"/>
    </w:rPr>
  </w:style>
  <w:style w:type="paragraph" w:styleId="ab">
    <w:name w:val="List Paragraph"/>
    <w:basedOn w:val="a1"/>
    <w:uiPriority w:val="34"/>
    <w:qFormat/>
    <w:rsid w:val="00425414"/>
    <w:pPr>
      <w:ind w:firstLine="420"/>
    </w:pPr>
  </w:style>
  <w:style w:type="character" w:customStyle="1" w:styleId="4Char">
    <w:name w:val="标题 4 Char"/>
    <w:basedOn w:val="a2"/>
    <w:link w:val="4"/>
    <w:uiPriority w:val="9"/>
    <w:semiHidden/>
    <w:rsid w:val="009606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3"/>
    <w:uiPriority w:val="59"/>
    <w:rsid w:val="00F30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rsid w:val="006E2DA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styleId="ae">
    <w:name w:val="Placeholder Text"/>
    <w:basedOn w:val="a2"/>
    <w:uiPriority w:val="99"/>
    <w:semiHidden/>
    <w:rsid w:val="00EA662C"/>
    <w:rPr>
      <w:color w:val="808080"/>
    </w:rPr>
  </w:style>
  <w:style w:type="numbering" w:customStyle="1" w:styleId="1">
    <w:name w:val="样式1"/>
    <w:uiPriority w:val="99"/>
    <w:rsid w:val="00B32E36"/>
    <w:pPr>
      <w:numPr>
        <w:numId w:val="3"/>
      </w:numPr>
    </w:pPr>
  </w:style>
  <w:style w:type="paragraph" w:customStyle="1" w:styleId="af">
    <w:name w:val="论文正文"/>
    <w:basedOn w:val="a1"/>
    <w:link w:val="Char10"/>
    <w:rsid w:val="008F3F6A"/>
    <w:pPr>
      <w:ind w:firstLine="480"/>
    </w:pPr>
    <w:rPr>
      <w:rFonts w:eastAsia="宋体" w:cs="Times New Roman"/>
      <w:sz w:val="28"/>
      <w:szCs w:val="20"/>
    </w:rPr>
  </w:style>
  <w:style w:type="character" w:customStyle="1" w:styleId="Char10">
    <w:name w:val="论文正文 Char1"/>
    <w:basedOn w:val="a2"/>
    <w:link w:val="af"/>
    <w:rsid w:val="008F3F6A"/>
    <w:rPr>
      <w:rFonts w:ascii="Times New Roman" w:eastAsia="宋体" w:hAnsi="Times New Roman" w:cs="Times New Roman"/>
      <w:sz w:val="28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CA772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CA772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CA772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CA772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CA772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CA772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0">
    <w:name w:val="Body Text"/>
    <w:aliases w:val="文献名"/>
    <w:basedOn w:val="a1"/>
    <w:link w:val="Char5"/>
    <w:uiPriority w:val="1"/>
    <w:qFormat/>
    <w:rsid w:val="00F53D4A"/>
    <w:pPr>
      <w:spacing w:line="360" w:lineRule="exact"/>
      <w:ind w:left="119" w:firstLineChars="0" w:firstLine="0"/>
      <w:jc w:val="left"/>
    </w:pPr>
    <w:rPr>
      <w:kern w:val="0"/>
      <w:szCs w:val="20"/>
      <w:lang w:eastAsia="en-US"/>
    </w:rPr>
  </w:style>
  <w:style w:type="character" w:customStyle="1" w:styleId="Char5">
    <w:name w:val="正文文本 Char"/>
    <w:aliases w:val="文献名 Char"/>
    <w:basedOn w:val="a2"/>
    <w:link w:val="af0"/>
    <w:uiPriority w:val="1"/>
    <w:rsid w:val="00F53D4A"/>
    <w:rPr>
      <w:rFonts w:ascii="Book Antiqua" w:hAnsi="Book Antiqua"/>
      <w:kern w:val="0"/>
      <w:sz w:val="24"/>
      <w:szCs w:val="20"/>
      <w:lang w:eastAsia="en-US"/>
    </w:rPr>
  </w:style>
  <w:style w:type="numbering" w:customStyle="1" w:styleId="2">
    <w:name w:val="样式2"/>
    <w:uiPriority w:val="99"/>
    <w:rsid w:val="001D3A8C"/>
    <w:pPr>
      <w:numPr>
        <w:numId w:val="23"/>
      </w:numPr>
    </w:pPr>
  </w:style>
  <w:style w:type="numbering" w:customStyle="1" w:styleId="3">
    <w:name w:val="样式3"/>
    <w:uiPriority w:val="99"/>
    <w:rsid w:val="00BE30A7"/>
    <w:pPr>
      <w:numPr>
        <w:numId w:val="28"/>
      </w:numPr>
    </w:pPr>
  </w:style>
  <w:style w:type="paragraph" w:customStyle="1" w:styleId="af1">
    <w:name w:val="图表居中"/>
    <w:basedOn w:val="a1"/>
    <w:link w:val="Char6"/>
    <w:qFormat/>
    <w:rsid w:val="00CA5BED"/>
    <w:pPr>
      <w:spacing w:line="240" w:lineRule="auto"/>
      <w:ind w:firstLineChars="0" w:firstLine="0"/>
      <w:jc w:val="center"/>
    </w:pPr>
    <w:rPr>
      <w:rFonts w:eastAsia="黑体"/>
      <w:sz w:val="21"/>
    </w:rPr>
  </w:style>
  <w:style w:type="paragraph" w:styleId="af2">
    <w:name w:val="caption"/>
    <w:basedOn w:val="a1"/>
    <w:next w:val="a1"/>
    <w:uiPriority w:val="35"/>
    <w:unhideWhenUsed/>
    <w:qFormat/>
    <w:rsid w:val="006779BD"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居中 Char"/>
    <w:basedOn w:val="a2"/>
    <w:link w:val="af1"/>
    <w:rsid w:val="00CA5BED"/>
    <w:rPr>
      <w:rFonts w:ascii="Times New Roman" w:eastAsia="黑体" w:hAnsi="Times New Roman"/>
    </w:rPr>
  </w:style>
  <w:style w:type="paragraph" w:styleId="af3">
    <w:name w:val="Body Text Indent"/>
    <w:basedOn w:val="a1"/>
    <w:link w:val="Char7"/>
    <w:uiPriority w:val="99"/>
    <w:unhideWhenUsed/>
    <w:rsid w:val="00911A68"/>
    <w:pPr>
      <w:spacing w:after="120"/>
      <w:ind w:leftChars="200" w:left="420"/>
    </w:pPr>
  </w:style>
  <w:style w:type="character" w:customStyle="1" w:styleId="Char7">
    <w:name w:val="正文文本缩进 Char"/>
    <w:basedOn w:val="a2"/>
    <w:link w:val="af3"/>
    <w:uiPriority w:val="99"/>
    <w:rsid w:val="00911A68"/>
    <w:rPr>
      <w:rFonts w:ascii="Times New Roman" w:hAnsi="Times New Roman"/>
      <w:sz w:val="24"/>
    </w:rPr>
  </w:style>
  <w:style w:type="paragraph" w:customStyle="1" w:styleId="af4">
    <w:name w:val="图标题"/>
    <w:basedOn w:val="af1"/>
    <w:link w:val="Char8"/>
    <w:qFormat/>
    <w:rsid w:val="00042BBB"/>
    <w:pPr>
      <w:spacing w:afterLines="50" w:after="50" w:line="360" w:lineRule="auto"/>
    </w:pPr>
  </w:style>
  <w:style w:type="paragraph" w:customStyle="1" w:styleId="af5">
    <w:name w:val="表标题"/>
    <w:basedOn w:val="af4"/>
    <w:link w:val="Char9"/>
    <w:qFormat/>
    <w:rsid w:val="00CA5BED"/>
  </w:style>
  <w:style w:type="character" w:customStyle="1" w:styleId="Char8">
    <w:name w:val="图标题 Char"/>
    <w:basedOn w:val="Char6"/>
    <w:link w:val="af4"/>
    <w:rsid w:val="00042BBB"/>
    <w:rPr>
      <w:rFonts w:ascii="Times New Roman" w:eastAsia="黑体" w:hAnsi="Times New Roman"/>
    </w:rPr>
  </w:style>
  <w:style w:type="character" w:customStyle="1" w:styleId="Char9">
    <w:name w:val="表标题 Char"/>
    <w:basedOn w:val="Char8"/>
    <w:link w:val="af5"/>
    <w:rsid w:val="00CA5BED"/>
    <w:rPr>
      <w:rFonts w:ascii="Times New Roman" w:eastAsia="黑体" w:hAnsi="Times New Roman"/>
    </w:rPr>
  </w:style>
  <w:style w:type="numbering" w:customStyle="1" w:styleId="a">
    <w:name w:val="论文"/>
    <w:uiPriority w:val="99"/>
    <w:rsid w:val="00125E6B"/>
    <w:pPr>
      <w:numPr>
        <w:numId w:val="41"/>
      </w:numPr>
    </w:pPr>
  </w:style>
  <w:style w:type="table" w:customStyle="1" w:styleId="12">
    <w:name w:val="网格型1"/>
    <w:basedOn w:val="a3"/>
    <w:next w:val="ac"/>
    <w:uiPriority w:val="59"/>
    <w:rsid w:val="00AC4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3"/>
    <w:next w:val="ac"/>
    <w:uiPriority w:val="59"/>
    <w:rsid w:val="00956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Quote"/>
    <w:aliases w:val="公式编号,无缩进正文"/>
    <w:basedOn w:val="a1"/>
    <w:next w:val="a1"/>
    <w:link w:val="Chara"/>
    <w:uiPriority w:val="29"/>
    <w:qFormat/>
    <w:rsid w:val="00F5459B"/>
    <w:pPr>
      <w:ind w:firstLineChars="0" w:firstLine="0"/>
    </w:pPr>
    <w:rPr>
      <w:iCs/>
      <w:color w:val="000000" w:themeColor="text1"/>
    </w:rPr>
  </w:style>
  <w:style w:type="character" w:customStyle="1" w:styleId="Chara">
    <w:name w:val="引用 Char"/>
    <w:aliases w:val="公式编号 Char,无缩进正文 Char"/>
    <w:basedOn w:val="a2"/>
    <w:link w:val="af6"/>
    <w:uiPriority w:val="29"/>
    <w:rsid w:val="00F5459B"/>
    <w:rPr>
      <w:rFonts w:ascii="Times New Roman" w:hAnsi="Times New Roman"/>
      <w:iCs/>
      <w:color w:val="000000" w:themeColor="text1"/>
      <w:sz w:val="24"/>
    </w:rPr>
  </w:style>
  <w:style w:type="character" w:styleId="af7">
    <w:name w:val="annotation reference"/>
    <w:basedOn w:val="a2"/>
    <w:uiPriority w:val="99"/>
    <w:semiHidden/>
    <w:unhideWhenUsed/>
    <w:rsid w:val="007B0974"/>
    <w:rPr>
      <w:sz w:val="21"/>
      <w:szCs w:val="21"/>
    </w:rPr>
  </w:style>
  <w:style w:type="paragraph" w:styleId="af8">
    <w:name w:val="annotation text"/>
    <w:basedOn w:val="a1"/>
    <w:link w:val="Charb"/>
    <w:uiPriority w:val="99"/>
    <w:semiHidden/>
    <w:unhideWhenUsed/>
    <w:rsid w:val="007B0974"/>
    <w:pPr>
      <w:jc w:val="left"/>
    </w:pPr>
  </w:style>
  <w:style w:type="character" w:customStyle="1" w:styleId="Charb">
    <w:name w:val="批注文字 Char"/>
    <w:basedOn w:val="a2"/>
    <w:link w:val="af8"/>
    <w:uiPriority w:val="99"/>
    <w:semiHidden/>
    <w:rsid w:val="007B0974"/>
    <w:rPr>
      <w:rFonts w:ascii="Times New Roman" w:hAnsi="Times New Roman"/>
      <w:sz w:val="24"/>
    </w:rPr>
  </w:style>
  <w:style w:type="paragraph" w:styleId="af9">
    <w:name w:val="annotation subject"/>
    <w:basedOn w:val="af8"/>
    <w:next w:val="af8"/>
    <w:link w:val="Charc"/>
    <w:uiPriority w:val="99"/>
    <w:semiHidden/>
    <w:unhideWhenUsed/>
    <w:rsid w:val="007B0974"/>
    <w:rPr>
      <w:b/>
      <w:bCs/>
    </w:rPr>
  </w:style>
  <w:style w:type="character" w:customStyle="1" w:styleId="Charc">
    <w:name w:val="批注主题 Char"/>
    <w:basedOn w:val="Charb"/>
    <w:link w:val="af9"/>
    <w:uiPriority w:val="99"/>
    <w:semiHidden/>
    <w:rsid w:val="007B0974"/>
    <w:rPr>
      <w:rFonts w:ascii="Times New Roman" w:hAnsi="Times New Roman"/>
      <w:b/>
      <w:bCs/>
      <w:sz w:val="24"/>
    </w:rPr>
  </w:style>
  <w:style w:type="paragraph" w:styleId="afa">
    <w:name w:val="Revision"/>
    <w:hidden/>
    <w:uiPriority w:val="99"/>
    <w:semiHidden/>
    <w:rsid w:val="007B0974"/>
    <w:rPr>
      <w:rFonts w:ascii="Times New Roman" w:hAnsi="Times New Roman"/>
      <w:sz w:val="24"/>
    </w:rPr>
  </w:style>
  <w:style w:type="character" w:styleId="afb">
    <w:name w:val="Strong"/>
    <w:basedOn w:val="a2"/>
    <w:uiPriority w:val="22"/>
    <w:qFormat/>
    <w:rsid w:val="001E40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3DF0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Char"/>
    <w:uiPriority w:val="9"/>
    <w:qFormat/>
    <w:rsid w:val="002D50FA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0">
    <w:name w:val="heading 2"/>
    <w:basedOn w:val="10"/>
    <w:next w:val="a1"/>
    <w:link w:val="2Char"/>
    <w:uiPriority w:val="9"/>
    <w:unhideWhenUsed/>
    <w:qFormat/>
    <w:rsid w:val="00D60964"/>
    <w:pPr>
      <w:spacing w:beforeLines="0" w:before="0" w:afterLines="0" w:after="0" w:line="360" w:lineRule="auto"/>
      <w:outlineLvl w:val="1"/>
    </w:pPr>
    <w:rPr>
      <w:sz w:val="28"/>
    </w:rPr>
  </w:style>
  <w:style w:type="paragraph" w:styleId="30">
    <w:name w:val="heading 3"/>
    <w:basedOn w:val="20"/>
    <w:next w:val="a1"/>
    <w:link w:val="3Char"/>
    <w:uiPriority w:val="9"/>
    <w:unhideWhenUsed/>
    <w:qFormat/>
    <w:rsid w:val="00435488"/>
    <w:pPr>
      <w:outlineLvl w:val="2"/>
    </w:pPr>
    <w:rPr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rsid w:val="0096061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rsid w:val="002D50FA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2"/>
    <w:link w:val="20"/>
    <w:uiPriority w:val="9"/>
    <w:rsid w:val="00D60964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5">
    <w:name w:val="Title"/>
    <w:aliases w:val="参考文献"/>
    <w:basedOn w:val="a1"/>
    <w:next w:val="a1"/>
    <w:link w:val="Char"/>
    <w:uiPriority w:val="10"/>
    <w:qFormat/>
    <w:rsid w:val="00FE44DA"/>
    <w:pPr>
      <w:spacing w:line="240" w:lineRule="auto"/>
      <w:ind w:firstLineChars="0" w:firstLine="0"/>
      <w:jc w:val="center"/>
      <w:outlineLvl w:val="0"/>
    </w:pPr>
    <w:rPr>
      <w:rFonts w:eastAsia="黑体" w:cstheme="majorBidi"/>
      <w:b/>
      <w:bCs/>
      <w:spacing w:val="100"/>
      <w:sz w:val="30"/>
      <w:szCs w:val="32"/>
    </w:rPr>
  </w:style>
  <w:style w:type="character" w:customStyle="1" w:styleId="Char">
    <w:name w:val="标题 Char"/>
    <w:aliases w:val="参考文献 Char"/>
    <w:basedOn w:val="a2"/>
    <w:link w:val="a5"/>
    <w:uiPriority w:val="10"/>
    <w:rsid w:val="00FE44DA"/>
    <w:rPr>
      <w:rFonts w:ascii="Times New Roman" w:eastAsia="黑体" w:hAnsi="Times New Roman" w:cstheme="majorBidi"/>
      <w:b/>
      <w:bCs/>
      <w:spacing w:val="100"/>
      <w:sz w:val="30"/>
      <w:szCs w:val="32"/>
    </w:rPr>
  </w:style>
  <w:style w:type="character" w:customStyle="1" w:styleId="3Char">
    <w:name w:val="标题 3 Char"/>
    <w:basedOn w:val="a2"/>
    <w:link w:val="30"/>
    <w:uiPriority w:val="9"/>
    <w:rsid w:val="00435488"/>
    <w:rPr>
      <w:rFonts w:ascii="Times New Roman" w:eastAsia="黑体" w:hAnsi="Times New Roman"/>
      <w:b/>
      <w:bCs/>
      <w:kern w:val="44"/>
      <w:sz w:val="24"/>
      <w:szCs w:val="44"/>
    </w:rPr>
  </w:style>
  <w:style w:type="paragraph" w:styleId="TOC">
    <w:name w:val="TOC Heading"/>
    <w:basedOn w:val="10"/>
    <w:next w:val="a1"/>
    <w:uiPriority w:val="39"/>
    <w:unhideWhenUsed/>
    <w:qFormat/>
    <w:rsid w:val="003C0640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qFormat/>
    <w:rsid w:val="002908B2"/>
    <w:pPr>
      <w:tabs>
        <w:tab w:val="right" w:leader="dot" w:pos="9628"/>
      </w:tabs>
      <w:spacing w:line="360" w:lineRule="exact"/>
      <w:ind w:firstLineChars="0" w:firstLine="0"/>
      <w:jc w:val="left"/>
    </w:pPr>
    <w:rPr>
      <w:rFonts w:cstheme="minorHAnsi"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qFormat/>
    <w:rsid w:val="0010020F"/>
    <w:pPr>
      <w:spacing w:line="360" w:lineRule="exact"/>
      <w:ind w:firstLineChars="0" w:firstLine="0"/>
      <w:jc w:val="left"/>
    </w:pPr>
    <w:rPr>
      <w:rFonts w:cstheme="minorHAnsi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1415C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6">
    <w:name w:val="Hyperlink"/>
    <w:basedOn w:val="a2"/>
    <w:uiPriority w:val="99"/>
    <w:unhideWhenUsed/>
    <w:rsid w:val="003C0640"/>
    <w:rPr>
      <w:color w:val="0000FF" w:themeColor="hyperlink"/>
      <w:u w:val="single"/>
    </w:rPr>
  </w:style>
  <w:style w:type="paragraph" w:styleId="a7">
    <w:name w:val="Balloon Text"/>
    <w:basedOn w:val="a1"/>
    <w:link w:val="Char0"/>
    <w:uiPriority w:val="99"/>
    <w:semiHidden/>
    <w:unhideWhenUsed/>
    <w:rsid w:val="003C0640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3C0640"/>
    <w:rPr>
      <w:rFonts w:ascii="Times New Roman" w:hAnsi="Times New Roman"/>
      <w:sz w:val="18"/>
      <w:szCs w:val="18"/>
    </w:rPr>
  </w:style>
  <w:style w:type="paragraph" w:styleId="a0">
    <w:name w:val="Subtitle"/>
    <w:aliases w:val="附录"/>
    <w:basedOn w:val="a1"/>
    <w:next w:val="a1"/>
    <w:link w:val="Char1"/>
    <w:uiPriority w:val="11"/>
    <w:qFormat/>
    <w:rsid w:val="009E5F13"/>
    <w:pPr>
      <w:numPr>
        <w:numId w:val="43"/>
      </w:numPr>
      <w:spacing w:line="240" w:lineRule="auto"/>
      <w:ind w:firstLineChars="0" w:firstLine="0"/>
      <w:jc w:val="left"/>
      <w:outlineLvl w:val="0"/>
    </w:pPr>
    <w:rPr>
      <w:rFonts w:eastAsia="黑体" w:cstheme="majorBidi"/>
      <w:b/>
      <w:bCs/>
      <w:kern w:val="28"/>
      <w:sz w:val="30"/>
      <w:szCs w:val="32"/>
    </w:rPr>
  </w:style>
  <w:style w:type="character" w:customStyle="1" w:styleId="Char1">
    <w:name w:val="副标题 Char"/>
    <w:aliases w:val="附录 Char"/>
    <w:basedOn w:val="a2"/>
    <w:link w:val="a0"/>
    <w:uiPriority w:val="11"/>
    <w:rsid w:val="009E5F13"/>
    <w:rPr>
      <w:rFonts w:ascii="Times New Roman" w:eastAsia="黑体" w:hAnsi="Times New Roman" w:cstheme="majorBidi"/>
      <w:b/>
      <w:bCs/>
      <w:kern w:val="28"/>
      <w:sz w:val="30"/>
      <w:szCs w:val="32"/>
    </w:rPr>
  </w:style>
  <w:style w:type="paragraph" w:styleId="a8">
    <w:name w:val="Date"/>
    <w:basedOn w:val="a1"/>
    <w:next w:val="a1"/>
    <w:link w:val="Char2"/>
    <w:uiPriority w:val="99"/>
    <w:semiHidden/>
    <w:unhideWhenUsed/>
    <w:rsid w:val="00CC7977"/>
    <w:pPr>
      <w:ind w:leftChars="2500" w:left="100"/>
    </w:pPr>
  </w:style>
  <w:style w:type="character" w:customStyle="1" w:styleId="Char2">
    <w:name w:val="日期 Char"/>
    <w:basedOn w:val="a2"/>
    <w:link w:val="a8"/>
    <w:uiPriority w:val="99"/>
    <w:semiHidden/>
    <w:rsid w:val="00CC7977"/>
    <w:rPr>
      <w:rFonts w:ascii="Times New Roman" w:hAnsi="Times New Roman"/>
      <w:sz w:val="24"/>
    </w:rPr>
  </w:style>
  <w:style w:type="paragraph" w:styleId="a9">
    <w:name w:val="header"/>
    <w:basedOn w:val="a1"/>
    <w:link w:val="Char3"/>
    <w:uiPriority w:val="99"/>
    <w:unhideWhenUsed/>
    <w:rsid w:val="000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9"/>
    <w:uiPriority w:val="99"/>
    <w:rsid w:val="000F712A"/>
    <w:rPr>
      <w:rFonts w:ascii="Times New Roman" w:hAnsi="Times New Roman"/>
      <w:sz w:val="18"/>
      <w:szCs w:val="18"/>
    </w:rPr>
  </w:style>
  <w:style w:type="paragraph" w:styleId="aa">
    <w:name w:val="footer"/>
    <w:basedOn w:val="a1"/>
    <w:link w:val="Char4"/>
    <w:uiPriority w:val="99"/>
    <w:unhideWhenUsed/>
    <w:rsid w:val="000F71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a"/>
    <w:uiPriority w:val="99"/>
    <w:rsid w:val="000F712A"/>
    <w:rPr>
      <w:rFonts w:ascii="Times New Roman" w:hAnsi="Times New Roman"/>
      <w:sz w:val="18"/>
      <w:szCs w:val="18"/>
    </w:rPr>
  </w:style>
  <w:style w:type="paragraph" w:styleId="ab">
    <w:name w:val="List Paragraph"/>
    <w:basedOn w:val="a1"/>
    <w:uiPriority w:val="34"/>
    <w:qFormat/>
    <w:rsid w:val="00425414"/>
    <w:pPr>
      <w:ind w:firstLine="420"/>
    </w:pPr>
  </w:style>
  <w:style w:type="character" w:customStyle="1" w:styleId="4Char">
    <w:name w:val="标题 4 Char"/>
    <w:basedOn w:val="a2"/>
    <w:link w:val="4"/>
    <w:uiPriority w:val="9"/>
    <w:semiHidden/>
    <w:rsid w:val="0096061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3"/>
    <w:uiPriority w:val="59"/>
    <w:rsid w:val="00F30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rsid w:val="006E2DA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styleId="ae">
    <w:name w:val="Placeholder Text"/>
    <w:basedOn w:val="a2"/>
    <w:uiPriority w:val="99"/>
    <w:semiHidden/>
    <w:rsid w:val="00EA662C"/>
    <w:rPr>
      <w:color w:val="808080"/>
    </w:rPr>
  </w:style>
  <w:style w:type="numbering" w:customStyle="1" w:styleId="1">
    <w:name w:val="样式1"/>
    <w:uiPriority w:val="99"/>
    <w:rsid w:val="00B32E36"/>
    <w:pPr>
      <w:numPr>
        <w:numId w:val="3"/>
      </w:numPr>
    </w:pPr>
  </w:style>
  <w:style w:type="paragraph" w:customStyle="1" w:styleId="af">
    <w:name w:val="论文正文"/>
    <w:basedOn w:val="a1"/>
    <w:link w:val="Char10"/>
    <w:rsid w:val="008F3F6A"/>
    <w:pPr>
      <w:ind w:firstLine="480"/>
    </w:pPr>
    <w:rPr>
      <w:rFonts w:eastAsia="宋体" w:cs="Times New Roman"/>
      <w:sz w:val="28"/>
      <w:szCs w:val="20"/>
    </w:rPr>
  </w:style>
  <w:style w:type="character" w:customStyle="1" w:styleId="Char10">
    <w:name w:val="论文正文 Char1"/>
    <w:basedOn w:val="a2"/>
    <w:link w:val="af"/>
    <w:rsid w:val="008F3F6A"/>
    <w:rPr>
      <w:rFonts w:ascii="Times New Roman" w:eastAsia="宋体" w:hAnsi="Times New Roman" w:cs="Times New Roman"/>
      <w:sz w:val="28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CA772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CA772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CA772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CA772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CA772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CA772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0">
    <w:name w:val="Body Text"/>
    <w:aliases w:val="文献名"/>
    <w:basedOn w:val="a1"/>
    <w:link w:val="Char5"/>
    <w:uiPriority w:val="1"/>
    <w:qFormat/>
    <w:rsid w:val="00F53D4A"/>
    <w:pPr>
      <w:spacing w:line="360" w:lineRule="exact"/>
      <w:ind w:left="119" w:firstLineChars="0" w:firstLine="0"/>
      <w:jc w:val="left"/>
    </w:pPr>
    <w:rPr>
      <w:kern w:val="0"/>
      <w:szCs w:val="20"/>
      <w:lang w:eastAsia="en-US"/>
    </w:rPr>
  </w:style>
  <w:style w:type="character" w:customStyle="1" w:styleId="Char5">
    <w:name w:val="正文文本 Char"/>
    <w:aliases w:val="文献名 Char"/>
    <w:basedOn w:val="a2"/>
    <w:link w:val="af0"/>
    <w:uiPriority w:val="1"/>
    <w:rsid w:val="00F53D4A"/>
    <w:rPr>
      <w:rFonts w:ascii="Book Antiqua" w:hAnsi="Book Antiqua"/>
      <w:kern w:val="0"/>
      <w:sz w:val="24"/>
      <w:szCs w:val="20"/>
      <w:lang w:eastAsia="en-US"/>
    </w:rPr>
  </w:style>
  <w:style w:type="numbering" w:customStyle="1" w:styleId="2">
    <w:name w:val="样式2"/>
    <w:uiPriority w:val="99"/>
    <w:rsid w:val="001D3A8C"/>
    <w:pPr>
      <w:numPr>
        <w:numId w:val="23"/>
      </w:numPr>
    </w:pPr>
  </w:style>
  <w:style w:type="numbering" w:customStyle="1" w:styleId="3">
    <w:name w:val="样式3"/>
    <w:uiPriority w:val="99"/>
    <w:rsid w:val="00BE30A7"/>
    <w:pPr>
      <w:numPr>
        <w:numId w:val="28"/>
      </w:numPr>
    </w:pPr>
  </w:style>
  <w:style w:type="paragraph" w:customStyle="1" w:styleId="af1">
    <w:name w:val="图表居中"/>
    <w:basedOn w:val="a1"/>
    <w:link w:val="Char6"/>
    <w:qFormat/>
    <w:rsid w:val="00CA5BED"/>
    <w:pPr>
      <w:spacing w:line="240" w:lineRule="auto"/>
      <w:ind w:firstLineChars="0" w:firstLine="0"/>
      <w:jc w:val="center"/>
    </w:pPr>
    <w:rPr>
      <w:rFonts w:eastAsia="黑体"/>
      <w:sz w:val="21"/>
    </w:rPr>
  </w:style>
  <w:style w:type="paragraph" w:styleId="af2">
    <w:name w:val="caption"/>
    <w:basedOn w:val="a1"/>
    <w:next w:val="a1"/>
    <w:uiPriority w:val="35"/>
    <w:unhideWhenUsed/>
    <w:qFormat/>
    <w:rsid w:val="006779BD"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图表居中 Char"/>
    <w:basedOn w:val="a2"/>
    <w:link w:val="af1"/>
    <w:rsid w:val="00CA5BED"/>
    <w:rPr>
      <w:rFonts w:ascii="Times New Roman" w:eastAsia="黑体" w:hAnsi="Times New Roman"/>
    </w:rPr>
  </w:style>
  <w:style w:type="paragraph" w:styleId="af3">
    <w:name w:val="Body Text Indent"/>
    <w:basedOn w:val="a1"/>
    <w:link w:val="Char7"/>
    <w:uiPriority w:val="99"/>
    <w:unhideWhenUsed/>
    <w:rsid w:val="00911A68"/>
    <w:pPr>
      <w:spacing w:after="120"/>
      <w:ind w:leftChars="200" w:left="420"/>
    </w:pPr>
  </w:style>
  <w:style w:type="character" w:customStyle="1" w:styleId="Char7">
    <w:name w:val="正文文本缩进 Char"/>
    <w:basedOn w:val="a2"/>
    <w:link w:val="af3"/>
    <w:uiPriority w:val="99"/>
    <w:rsid w:val="00911A68"/>
    <w:rPr>
      <w:rFonts w:ascii="Times New Roman" w:hAnsi="Times New Roman"/>
      <w:sz w:val="24"/>
    </w:rPr>
  </w:style>
  <w:style w:type="paragraph" w:customStyle="1" w:styleId="af4">
    <w:name w:val="图标题"/>
    <w:basedOn w:val="af1"/>
    <w:link w:val="Char8"/>
    <w:qFormat/>
    <w:rsid w:val="00042BBB"/>
    <w:pPr>
      <w:spacing w:afterLines="50" w:after="50" w:line="360" w:lineRule="auto"/>
    </w:pPr>
  </w:style>
  <w:style w:type="paragraph" w:customStyle="1" w:styleId="af5">
    <w:name w:val="表标题"/>
    <w:basedOn w:val="af4"/>
    <w:link w:val="Char9"/>
    <w:qFormat/>
    <w:rsid w:val="00CA5BED"/>
  </w:style>
  <w:style w:type="character" w:customStyle="1" w:styleId="Char8">
    <w:name w:val="图标题 Char"/>
    <w:basedOn w:val="Char6"/>
    <w:link w:val="af4"/>
    <w:rsid w:val="00042BBB"/>
    <w:rPr>
      <w:rFonts w:ascii="Times New Roman" w:eastAsia="黑体" w:hAnsi="Times New Roman"/>
    </w:rPr>
  </w:style>
  <w:style w:type="character" w:customStyle="1" w:styleId="Char9">
    <w:name w:val="表标题 Char"/>
    <w:basedOn w:val="Char8"/>
    <w:link w:val="af5"/>
    <w:rsid w:val="00CA5BED"/>
    <w:rPr>
      <w:rFonts w:ascii="Times New Roman" w:eastAsia="黑体" w:hAnsi="Times New Roman"/>
    </w:rPr>
  </w:style>
  <w:style w:type="numbering" w:customStyle="1" w:styleId="a">
    <w:name w:val="论文"/>
    <w:uiPriority w:val="99"/>
    <w:rsid w:val="00125E6B"/>
    <w:pPr>
      <w:numPr>
        <w:numId w:val="41"/>
      </w:numPr>
    </w:pPr>
  </w:style>
  <w:style w:type="table" w:customStyle="1" w:styleId="12">
    <w:name w:val="网格型1"/>
    <w:basedOn w:val="a3"/>
    <w:next w:val="ac"/>
    <w:uiPriority w:val="59"/>
    <w:rsid w:val="00AC4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3"/>
    <w:next w:val="ac"/>
    <w:uiPriority w:val="59"/>
    <w:rsid w:val="00956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Quote"/>
    <w:aliases w:val="公式编号,无缩进正文"/>
    <w:basedOn w:val="a1"/>
    <w:next w:val="a1"/>
    <w:link w:val="Chara"/>
    <w:uiPriority w:val="29"/>
    <w:qFormat/>
    <w:rsid w:val="00F5459B"/>
    <w:pPr>
      <w:ind w:firstLineChars="0" w:firstLine="0"/>
    </w:pPr>
    <w:rPr>
      <w:iCs/>
      <w:color w:val="000000" w:themeColor="text1"/>
    </w:rPr>
  </w:style>
  <w:style w:type="character" w:customStyle="1" w:styleId="Chara">
    <w:name w:val="引用 Char"/>
    <w:aliases w:val="公式编号 Char,无缩进正文 Char"/>
    <w:basedOn w:val="a2"/>
    <w:link w:val="af6"/>
    <w:uiPriority w:val="29"/>
    <w:rsid w:val="00F5459B"/>
    <w:rPr>
      <w:rFonts w:ascii="Times New Roman" w:hAnsi="Times New Roman"/>
      <w:iCs/>
      <w:color w:val="000000" w:themeColor="text1"/>
      <w:sz w:val="24"/>
    </w:rPr>
  </w:style>
  <w:style w:type="character" w:styleId="af7">
    <w:name w:val="annotation reference"/>
    <w:basedOn w:val="a2"/>
    <w:uiPriority w:val="99"/>
    <w:semiHidden/>
    <w:unhideWhenUsed/>
    <w:rsid w:val="007B0974"/>
    <w:rPr>
      <w:sz w:val="21"/>
      <w:szCs w:val="21"/>
    </w:rPr>
  </w:style>
  <w:style w:type="paragraph" w:styleId="af8">
    <w:name w:val="annotation text"/>
    <w:basedOn w:val="a1"/>
    <w:link w:val="Charb"/>
    <w:uiPriority w:val="99"/>
    <w:semiHidden/>
    <w:unhideWhenUsed/>
    <w:rsid w:val="007B0974"/>
    <w:pPr>
      <w:jc w:val="left"/>
    </w:pPr>
  </w:style>
  <w:style w:type="character" w:customStyle="1" w:styleId="Charb">
    <w:name w:val="批注文字 Char"/>
    <w:basedOn w:val="a2"/>
    <w:link w:val="af8"/>
    <w:uiPriority w:val="99"/>
    <w:semiHidden/>
    <w:rsid w:val="007B0974"/>
    <w:rPr>
      <w:rFonts w:ascii="Times New Roman" w:hAnsi="Times New Roman"/>
      <w:sz w:val="24"/>
    </w:rPr>
  </w:style>
  <w:style w:type="paragraph" w:styleId="af9">
    <w:name w:val="annotation subject"/>
    <w:basedOn w:val="af8"/>
    <w:next w:val="af8"/>
    <w:link w:val="Charc"/>
    <w:uiPriority w:val="99"/>
    <w:semiHidden/>
    <w:unhideWhenUsed/>
    <w:rsid w:val="007B0974"/>
    <w:rPr>
      <w:b/>
      <w:bCs/>
    </w:rPr>
  </w:style>
  <w:style w:type="character" w:customStyle="1" w:styleId="Charc">
    <w:name w:val="批注主题 Char"/>
    <w:basedOn w:val="Charb"/>
    <w:link w:val="af9"/>
    <w:uiPriority w:val="99"/>
    <w:semiHidden/>
    <w:rsid w:val="007B0974"/>
    <w:rPr>
      <w:rFonts w:ascii="Times New Roman" w:hAnsi="Times New Roman"/>
      <w:b/>
      <w:bCs/>
      <w:sz w:val="24"/>
    </w:rPr>
  </w:style>
  <w:style w:type="paragraph" w:styleId="afa">
    <w:name w:val="Revision"/>
    <w:hidden/>
    <w:uiPriority w:val="99"/>
    <w:semiHidden/>
    <w:rsid w:val="007B0974"/>
    <w:rPr>
      <w:rFonts w:ascii="Times New Roman" w:hAnsi="Times New Roman"/>
      <w:sz w:val="24"/>
    </w:rPr>
  </w:style>
  <w:style w:type="character" w:styleId="afb">
    <w:name w:val="Strong"/>
    <w:basedOn w:val="a2"/>
    <w:uiPriority w:val="22"/>
    <w:qFormat/>
    <w:rsid w:val="001E4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6895;&#35775;&#38382;\Desktop\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F1"/>
    <w:rsid w:val="00E32030"/>
    <w:rsid w:val="00F2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5F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5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9ACCE-3827-4DB9-8084-DD026D9D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1142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徐宇蒙</dc:creator>
  <cp:lastModifiedBy>徐宇蒙</cp:lastModifiedBy>
  <cp:revision>2</cp:revision>
  <cp:lastPrinted>2019-06-24T11:24:00Z</cp:lastPrinted>
  <dcterms:created xsi:type="dcterms:W3CDTF">2021-04-23T08:00:00Z</dcterms:created>
  <dcterms:modified xsi:type="dcterms:W3CDTF">2021-04-24T03:02:00Z</dcterms:modified>
</cp:coreProperties>
</file>